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11040"/>
      </w:tblGrid>
      <w:tr w:rsidR="000F1DCE" w14:paraId="1F1F6434"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7087A705"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2EBE0D2A" wp14:editId="48666CD3">
                      <wp:extent cx="6873240" cy="525780"/>
                      <wp:effectExtent l="0" t="0" r="0" b="7620"/>
                      <wp:docPr id="12" name="Text Box 12"/>
                      <wp:cNvGraphicFramePr/>
                      <a:graphic xmlns:a="http://schemas.openxmlformats.org/drawingml/2006/main">
                        <a:graphicData uri="http://schemas.microsoft.com/office/word/2010/wordprocessingShape">
                          <wps:wsp>
                            <wps:cNvSpPr txBox="1"/>
                            <wps:spPr>
                              <a:xfrm>
                                <a:off x="0" y="0"/>
                                <a:ext cx="6873240" cy="5257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A3742E" w14:textId="0C6F734C" w:rsidR="00815DE9" w:rsidRPr="00AD59BF" w:rsidRDefault="00815DE9" w:rsidP="00815DE9">
                                  <w:pPr>
                                    <w:rPr>
                                      <w:b/>
                                      <w:bCs/>
                                      <w:color w:val="A9D6D7" w:themeColor="accent5"/>
                                      <w:sz w:val="48"/>
                                      <w:szCs w:val="48"/>
                                    </w:rPr>
                                  </w:pPr>
                                  <w:r w:rsidRPr="00AD59BF">
                                    <w:rPr>
                                      <w:b/>
                                      <w:bCs/>
                                      <w:color w:val="A9D6D7" w:themeColor="accent5"/>
                                      <w:sz w:val="48"/>
                                      <w:szCs w:val="48"/>
                                    </w:rPr>
                                    <w:t>NASA API Web Application Documentation</w:t>
                                  </w:r>
                                </w:p>
                                <w:p w14:paraId="173D69CD" w14:textId="6C32BDAD" w:rsidR="000F1DCE" w:rsidRPr="00CB4A4D" w:rsidRDefault="000F1DCE" w:rsidP="000F1DCE">
                                  <w:pPr>
                                    <w:pStyle w:val="Title"/>
                                    <w:rPr>
                                      <w:b w:val="0"/>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BE0D2A" id="_x0000_t202" coordsize="21600,21600" o:spt="202" path="m,l,21600r21600,l21600,xe">
                      <v:stroke joinstyle="miter"/>
                      <v:path gradientshapeok="t" o:connecttype="rect"/>
                    </v:shapetype>
                    <v:shape id="Text Box 12" o:spid="_x0000_s1026" type="#_x0000_t202" style="width:541.2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" filled="f" stroked="f">
                      <v:textbox>
                        <w:txbxContent>
                          <w:p w14:paraId="71A3742E" w14:textId="0C6F734C" w:rsidR="00815DE9" w:rsidRPr="00AD59BF" w:rsidRDefault="00815DE9" w:rsidP="00815DE9">
                            <w:pPr>
                              <w:rPr>
                                <w:b/>
                                <w:bCs/>
                                <w:color w:val="A9D6D7" w:themeColor="accent5"/>
                                <w:sz w:val="48"/>
                                <w:szCs w:val="48"/>
                              </w:rPr>
                            </w:pPr>
                            <w:r w:rsidRPr="00AD59BF">
                              <w:rPr>
                                <w:b/>
                                <w:bCs/>
                                <w:color w:val="A9D6D7" w:themeColor="accent5"/>
                                <w:sz w:val="48"/>
                                <w:szCs w:val="48"/>
                              </w:rPr>
                              <w:t>NA</w:t>
                            </w:r>
                            <w:bookmarkStart w:id="1" w:name="_GoBack"/>
                            <w:bookmarkEnd w:id="1"/>
                            <w:r w:rsidRPr="00AD59BF">
                              <w:rPr>
                                <w:b/>
                                <w:bCs/>
                                <w:color w:val="A9D6D7" w:themeColor="accent5"/>
                                <w:sz w:val="48"/>
                                <w:szCs w:val="48"/>
                              </w:rPr>
                              <w:t>SA API Web Application Documentation</w:t>
                            </w:r>
                          </w:p>
                          <w:p w14:paraId="173D69CD" w14:textId="6C32BDAD" w:rsidR="000F1DCE" w:rsidRPr="00CB4A4D" w:rsidRDefault="000F1DCE" w:rsidP="000F1DCE">
                            <w:pPr>
                              <w:pStyle w:val="Title"/>
                              <w:rPr>
                                <w:b w:val="0"/>
                                <w:color w:val="FFFFFF" w:themeColor="background1"/>
                              </w:rPr>
                            </w:pPr>
                          </w:p>
                        </w:txbxContent>
                      </v:textbox>
                      <w10:anchorlock/>
                    </v:shape>
                  </w:pict>
                </mc:Fallback>
              </mc:AlternateContent>
            </w:r>
          </w:p>
        </w:tc>
      </w:tr>
      <w:tr w:rsidR="000F1DCE" w14:paraId="3635A0C0"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1253DC43"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7BFB71C8" wp14:editId="7848F05A">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DA6E07" w14:textId="38BBED64" w:rsidR="00004ED9" w:rsidRDefault="000F1DCE" w:rsidP="000F1DCE">
                                  <w:pPr>
                                    <w:pStyle w:val="Subtitle"/>
                                    <w:rPr>
                                      <w:color w:val="FFFFFF" w:themeColor="background1"/>
                                      <w:sz w:val="28"/>
                                      <w:szCs w:val="28"/>
                                    </w:rPr>
                                  </w:pPr>
                                  <w:r w:rsidRPr="00815DE9">
                                    <w:rPr>
                                      <w:color w:val="FFFFFF" w:themeColor="background1"/>
                                      <w:sz w:val="28"/>
                                      <w:szCs w:val="28"/>
                                    </w:rPr>
                                    <w:t>[</w:t>
                                  </w:r>
                                  <w:r w:rsidR="00815DE9" w:rsidRPr="00815DE9">
                                    <w:rPr>
                                      <w:color w:val="FFFFFF" w:themeColor="background1"/>
                                      <w:sz w:val="28"/>
                                      <w:szCs w:val="28"/>
                                    </w:rPr>
                                    <w:t>IT21302862-Sri Samadhi L.A.S.S</w:t>
                                  </w:r>
                                  <w:r w:rsidR="00004ED9">
                                    <w:rPr>
                                      <w:color w:val="FFFFFF" w:themeColor="background1"/>
                                      <w:sz w:val="28"/>
                                      <w:szCs w:val="28"/>
                                    </w:rPr>
                                    <w:t>]</w:t>
                                  </w:r>
                                </w:p>
                                <w:p w14:paraId="58872C98" w14:textId="2DE87B99" w:rsidR="000F1DCE" w:rsidRPr="00815DE9" w:rsidRDefault="000F1DCE" w:rsidP="000F1DCE">
                                  <w:pPr>
                                    <w:pStyle w:val="Subtitle"/>
                                    <w:rPr>
                                      <w:color w:val="FFFFFF" w:themeColor="background1"/>
                                      <w:sz w:val="28"/>
                                      <w:szCs w:val="28"/>
                                    </w:rPr>
                                  </w:pPr>
                                  <w:r w:rsidRPr="00815DE9">
                                    <w:rPr>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FB71C8"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" filled="f" stroked="f">
                      <v:textbox>
                        <w:txbxContent>
                          <w:p w14:paraId="4ADA6E07" w14:textId="38BBED64" w:rsidR="00004ED9" w:rsidRDefault="000F1DCE" w:rsidP="000F1DCE">
                            <w:pPr>
                              <w:pStyle w:val="Subtitle"/>
                              <w:rPr>
                                <w:color w:val="FFFFFF" w:themeColor="background1"/>
                                <w:sz w:val="28"/>
                                <w:szCs w:val="28"/>
                              </w:rPr>
                            </w:pPr>
                            <w:r w:rsidRPr="00815DE9">
                              <w:rPr>
                                <w:color w:val="FFFFFF" w:themeColor="background1"/>
                                <w:sz w:val="28"/>
                                <w:szCs w:val="28"/>
                              </w:rPr>
                              <w:t>[</w:t>
                            </w:r>
                            <w:r w:rsidR="00815DE9" w:rsidRPr="00815DE9">
                              <w:rPr>
                                <w:color w:val="FFFFFF" w:themeColor="background1"/>
                                <w:sz w:val="28"/>
                                <w:szCs w:val="28"/>
                              </w:rPr>
                              <w:t>IT21302862-Sri Samadhi L.A.S.S</w:t>
                            </w:r>
                            <w:r w:rsidR="00004ED9">
                              <w:rPr>
                                <w:color w:val="FFFFFF" w:themeColor="background1"/>
                                <w:sz w:val="28"/>
                                <w:szCs w:val="28"/>
                              </w:rPr>
                              <w:t>]</w:t>
                            </w:r>
                          </w:p>
                          <w:p w14:paraId="58872C98" w14:textId="2DE87B99" w:rsidR="000F1DCE" w:rsidRPr="00815DE9" w:rsidRDefault="000F1DCE" w:rsidP="000F1DCE">
                            <w:pPr>
                              <w:pStyle w:val="Subtitle"/>
                              <w:rPr>
                                <w:color w:val="FFFFFF" w:themeColor="background1"/>
                                <w:sz w:val="28"/>
                                <w:szCs w:val="28"/>
                              </w:rPr>
                            </w:pPr>
                            <w:r w:rsidRPr="00815DE9">
                              <w:rPr>
                                <w:color w:val="FFFFFF" w:themeColor="background1"/>
                                <w:sz w:val="28"/>
                                <w:szCs w:val="28"/>
                              </w:rPr>
                              <w:t>]</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2CFD2234"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4264B83F"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21399FB6" wp14:editId="3AB0DC10">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95755" w14:textId="7174B971" w:rsidR="00CB4A4D" w:rsidRPr="00CB4A4D" w:rsidRDefault="00CB4A4D" w:rsidP="00CB4A4D">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399FB6"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" filled="f" stroked="f">
                      <v:textbox>
                        <w:txbxContent>
                          <w:p w14:paraId="65895755" w14:textId="7174B971" w:rsidR="00CB4A4D" w:rsidRPr="00CB4A4D" w:rsidRDefault="00CB4A4D" w:rsidP="00CB4A4D">
                            <w:pPr>
                              <w:pStyle w:val="Subtitle"/>
                              <w:rPr>
                                <w:color w:val="FFFFFF" w:themeColor="background1"/>
                              </w:rPr>
                            </w:pPr>
                          </w:p>
                        </w:txbxContent>
                      </v:textbox>
                      <w10:anchorlock/>
                    </v:shape>
                  </w:pict>
                </mc:Fallback>
              </mc:AlternateContent>
            </w:r>
          </w:p>
        </w:tc>
      </w:tr>
    </w:tbl>
    <w:sdt>
      <w:sdtPr>
        <w:rPr>
          <w:b/>
        </w:rPr>
        <w:id w:val="805429490"/>
        <w:docPartObj>
          <w:docPartGallery w:val="Cover Pages"/>
          <w:docPartUnique/>
        </w:docPartObj>
      </w:sdtPr>
      <w:sdtEndPr/>
      <w:sdtContent>
        <w:p w14:paraId="0615EC27" w14:textId="77777777" w:rsidR="00CB4A4D" w:rsidRDefault="00CB4A4D">
          <w:pPr>
            <w:spacing w:after="200"/>
            <w:rPr>
              <w:b/>
              <w:noProof/>
            </w:rPr>
          </w:pPr>
          <w:r>
            <w:rPr>
              <w:b/>
              <w:noProof/>
            </w:rPr>
            <w:drawing>
              <wp:anchor distT="0" distB="0" distL="114300" distR="114300" simplePos="0" relativeHeight="251658240" behindDoc="1" locked="0" layoutInCell="1" allowOverlap="1" wp14:anchorId="2DF72E93" wp14:editId="119DE10C">
                <wp:simplePos x="0" y="0"/>
                <wp:positionH relativeFrom="column">
                  <wp:posOffset>-899160</wp:posOffset>
                </wp:positionH>
                <wp:positionV relativeFrom="paragraph">
                  <wp:posOffset>0</wp:posOffset>
                </wp:positionV>
                <wp:extent cx="7774983" cy="53409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82002" cy="5345807"/>
                        </a:xfrm>
                        <a:prstGeom prst="rect">
                          <a:avLst/>
                        </a:prstGeom>
                      </pic:spPr>
                    </pic:pic>
                  </a:graphicData>
                </a:graphic>
                <wp14:sizeRelH relativeFrom="margin">
                  <wp14:pctWidth>0</wp14:pctWidth>
                </wp14:sizeRelH>
                <wp14:sizeRelV relativeFrom="margin">
                  <wp14:pctHeight>0</wp14:pctHeight>
                </wp14:sizeRelV>
              </wp:anchor>
            </w:drawing>
          </w:r>
          <w:r>
            <w:rPr>
              <w:b/>
              <w:noProof/>
            </w:rPr>
            <mc:AlternateContent>
              <mc:Choice Requires="wps">
                <w:drawing>
                  <wp:anchor distT="0" distB="0" distL="114300" distR="114300" simplePos="0" relativeHeight="251660288" behindDoc="1" locked="0" layoutInCell="1" allowOverlap="1" wp14:anchorId="09733FBC" wp14:editId="7D81C970">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E0675" id="Rectangle 10" o:spid="_x0000_s1026" alt="rectangle" style="position:absolute;margin-left:-70.75pt;margin-top:-75.7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" fillcolor="#008890 [3204]" stroked="f" strokeweight="1pt"/>
                </w:pict>
              </mc:Fallback>
            </mc:AlternateContent>
          </w:r>
        </w:p>
        <w:p w14:paraId="12113DAE" w14:textId="77777777" w:rsidR="00FD71E8" w:rsidRDefault="00CB4A4D">
          <w:pPr>
            <w:spacing w:after="200"/>
            <w:rPr>
              <w:b/>
            </w:rPr>
          </w:pPr>
          <w:r>
            <w:rPr>
              <w:b/>
              <w:noProof/>
            </w:rPr>
            <mc:AlternateContent>
              <mc:Choice Requires="wps">
                <w:drawing>
                  <wp:anchor distT="0" distB="0" distL="114300" distR="114300" simplePos="0" relativeHeight="251657215" behindDoc="1" locked="0" layoutInCell="1" allowOverlap="1" wp14:anchorId="0C8FF26F" wp14:editId="095433F7">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35E0A"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" fillcolor="#404040 [2429]" stroked="f" strokeweight="1pt"/>
                </w:pict>
              </mc:Fallback>
            </mc:AlternateContent>
          </w:r>
          <w:r w:rsidR="00D73345">
            <w:rPr>
              <w:b/>
            </w:rPr>
            <w:t xml:space="preserve"> </w:t>
          </w:r>
          <w:r w:rsidR="00616989">
            <w:rPr>
              <w:b/>
            </w:rPr>
            <w:br w:type="page"/>
          </w: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812"/>
          </w:tblGrid>
          <w:tr w:rsidR="000F1DCE" w14:paraId="29D09AF8" w14:textId="77777777" w:rsidTr="0068675D">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3A7807D0" w14:textId="5C2489A7" w:rsidR="000F1DCE" w:rsidRPr="007B346A" w:rsidRDefault="00815DE9" w:rsidP="000F1DCE">
                <w:pPr>
                  <w:pStyle w:val="Title"/>
                  <w:framePr w:hSpace="0" w:wrap="auto" w:vAnchor="margin" w:hAnchor="text" w:yAlign="inline"/>
                </w:pPr>
                <w:r>
                  <w:lastRenderedPageBreak/>
                  <w:t>NASA API REPORT</w:t>
                </w:r>
              </w:p>
            </w:tc>
          </w:tr>
          <w:tr w:rsidR="000F1DCE" w14:paraId="41FDB234" w14:textId="77777777" w:rsidTr="0068675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2D5DEDB" w14:textId="6844CD50" w:rsidR="000F1DCE" w:rsidRDefault="000F1DCE" w:rsidP="000F1DCE">
                <w:pPr>
                  <w:pStyle w:val="Subtitle"/>
                  <w:framePr w:hSpace="0" w:wrap="auto" w:vAnchor="margin" w:hAnchor="text" w:yAlign="inline"/>
                </w:pPr>
                <w:r>
                  <w:rPr>
                    <w:noProof/>
                  </w:rPr>
                  <mc:AlternateContent>
                    <mc:Choice Requires="wps">
                      <w:drawing>
                        <wp:inline distT="0" distB="0" distL="0" distR="0" wp14:anchorId="7E5A4193" wp14:editId="6792A31B">
                          <wp:extent cx="3990652" cy="95534"/>
                          <wp:effectExtent l="0" t="0" r="0" b="0"/>
                          <wp:docPr id="3" name="Rectangle 3"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FDA2B7" id="Rectangle 3"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" fillcolor="#d8d8d8 [2732]" stroked="f" strokeweight="1pt">
                          <w10:anchorlock/>
                        </v:rect>
                      </w:pict>
                    </mc:Fallback>
                  </mc:AlternateContent>
                </w:r>
              </w:p>
              <w:p w14:paraId="32856A47" w14:textId="7F7F4685" w:rsidR="00367846" w:rsidRDefault="00367846" w:rsidP="000F1DCE">
                <w:pPr>
                  <w:pStyle w:val="Subtitle"/>
                  <w:framePr w:hSpace="0" w:wrap="auto" w:vAnchor="margin" w:hAnchor="text" w:yAlign="inline"/>
                  <w:rPr>
                    <w:b w:val="0"/>
                    <w:bCs w:val="0"/>
                  </w:rPr>
                </w:pPr>
                <w:r>
                  <w:rPr>
                    <w:b w:val="0"/>
                    <w:bCs w:val="0"/>
                  </w:rPr>
                  <w:t xml:space="preserve">Setup </w:t>
                </w:r>
                <w:bookmarkStart w:id="0" w:name="_GoBack"/>
                <w:bookmarkEnd w:id="0"/>
                <w:r w:rsidR="00D4679E">
                  <w:rPr>
                    <w:b w:val="0"/>
                    <w:bCs w:val="0"/>
                  </w:rPr>
                  <w:t>the</w:t>
                </w:r>
                <w:r>
                  <w:rPr>
                    <w:b w:val="0"/>
                    <w:bCs w:val="0"/>
                  </w:rPr>
                  <w:t xml:space="preserve"> Environment</w:t>
                </w:r>
              </w:p>
              <w:p w14:paraId="2819E4EA"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89DDFF"/>
                    <w:sz w:val="21"/>
                    <w:szCs w:val="21"/>
                  </w:rPr>
                  <w:t xml:space="preserve"># </w:t>
                </w:r>
                <w:r>
                  <w:rPr>
                    <w:rFonts w:ascii="Consolas" w:hAnsi="Consolas"/>
                    <w:color w:val="FFCB6B"/>
                    <w:sz w:val="21"/>
                    <w:szCs w:val="21"/>
                  </w:rPr>
                  <w:t xml:space="preserve">React + </w:t>
                </w:r>
                <w:proofErr w:type="spellStart"/>
                <w:r>
                  <w:rPr>
                    <w:rFonts w:ascii="Consolas" w:hAnsi="Consolas"/>
                    <w:color w:val="FFCB6B"/>
                    <w:sz w:val="21"/>
                    <w:szCs w:val="21"/>
                  </w:rPr>
                  <w:t>Vite</w:t>
                </w:r>
                <w:proofErr w:type="spellEnd"/>
              </w:p>
              <w:p w14:paraId="046FB077" w14:textId="77777777" w:rsidR="00E24038" w:rsidRDefault="00E24038" w:rsidP="00E24038">
                <w:pPr>
                  <w:shd w:val="clear" w:color="auto" w:fill="212121"/>
                  <w:spacing w:line="285" w:lineRule="atLeast"/>
                  <w:rPr>
                    <w:rFonts w:ascii="Consolas" w:hAnsi="Consolas"/>
                    <w:color w:val="EEFFFF"/>
                    <w:sz w:val="21"/>
                    <w:szCs w:val="21"/>
                  </w:rPr>
                </w:pPr>
              </w:p>
              <w:p w14:paraId="4BD17556"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This template provides a minimal setup to get React working in </w:t>
                </w:r>
                <w:proofErr w:type="spellStart"/>
                <w:r>
                  <w:rPr>
                    <w:rFonts w:ascii="Consolas" w:hAnsi="Consolas"/>
                    <w:color w:val="EEFFFF"/>
                    <w:sz w:val="21"/>
                    <w:szCs w:val="21"/>
                  </w:rPr>
                  <w:t>Vite</w:t>
                </w:r>
                <w:proofErr w:type="spellEnd"/>
                <w:r>
                  <w:rPr>
                    <w:rFonts w:ascii="Consolas" w:hAnsi="Consolas"/>
                    <w:color w:val="EEFFFF"/>
                    <w:sz w:val="21"/>
                    <w:szCs w:val="21"/>
                  </w:rPr>
                  <w:t xml:space="preserve"> with HMR and some </w:t>
                </w:r>
                <w:proofErr w:type="spellStart"/>
                <w:r>
                  <w:rPr>
                    <w:rFonts w:ascii="Consolas" w:hAnsi="Consolas"/>
                    <w:color w:val="EEFFFF"/>
                    <w:sz w:val="21"/>
                    <w:szCs w:val="21"/>
                  </w:rPr>
                  <w:t>ESLint</w:t>
                </w:r>
                <w:proofErr w:type="spellEnd"/>
                <w:r>
                  <w:rPr>
                    <w:rFonts w:ascii="Consolas" w:hAnsi="Consolas"/>
                    <w:color w:val="EEFFFF"/>
                    <w:sz w:val="21"/>
                    <w:szCs w:val="21"/>
                  </w:rPr>
                  <w:t xml:space="preserve"> rules.</w:t>
                </w:r>
              </w:p>
              <w:p w14:paraId="3D8F2F3F" w14:textId="77777777" w:rsidR="00E24038" w:rsidRDefault="00E24038" w:rsidP="00E24038">
                <w:pPr>
                  <w:shd w:val="clear" w:color="auto" w:fill="212121"/>
                  <w:spacing w:line="285" w:lineRule="atLeast"/>
                  <w:rPr>
                    <w:rFonts w:ascii="Consolas" w:hAnsi="Consolas"/>
                    <w:color w:val="EEFFFF"/>
                    <w:sz w:val="21"/>
                    <w:szCs w:val="21"/>
                  </w:rPr>
                </w:pPr>
              </w:p>
              <w:p w14:paraId="391456E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Currently, two official plugins are available:</w:t>
                </w:r>
              </w:p>
              <w:p w14:paraId="5C56E602" w14:textId="77777777" w:rsidR="00E24038" w:rsidRDefault="00E24038" w:rsidP="00E24038">
                <w:pPr>
                  <w:shd w:val="clear" w:color="auto" w:fill="212121"/>
                  <w:spacing w:line="285" w:lineRule="atLeast"/>
                  <w:rPr>
                    <w:rFonts w:ascii="Consolas" w:hAnsi="Consolas"/>
                    <w:color w:val="EEFFFF"/>
                    <w:sz w:val="21"/>
                    <w:szCs w:val="21"/>
                  </w:rPr>
                </w:pPr>
              </w:p>
              <w:p w14:paraId="0CC2D1DE"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89DDFF"/>
                    <w:sz w:val="21"/>
                    <w:szCs w:val="21"/>
                  </w:rPr>
                  <w:t>-</w:t>
                </w:r>
                <w:r>
                  <w:rPr>
                    <w:rFonts w:ascii="Consolas" w:hAnsi="Consolas"/>
                    <w:color w:val="EEFFFF"/>
                    <w:sz w:val="21"/>
                    <w:szCs w:val="21"/>
                  </w:rPr>
                  <w:t xml:space="preserve"> </w:t>
                </w:r>
                <w:r>
                  <w:rPr>
                    <w:rFonts w:ascii="Consolas" w:hAnsi="Consolas"/>
                    <w:color w:val="89DDFF"/>
                    <w:sz w:val="21"/>
                    <w:szCs w:val="21"/>
                  </w:rPr>
                  <w:t>[</w:t>
                </w:r>
                <w:r>
                  <w:rPr>
                    <w:rFonts w:ascii="Consolas" w:hAnsi="Consolas"/>
                    <w:color w:val="C3E88D"/>
                    <w:sz w:val="21"/>
                    <w:szCs w:val="21"/>
                  </w:rPr>
                  <w:t>@vitejs/plugin-</w:t>
                </w:r>
                <w:proofErr w:type="gramStart"/>
                <w:r>
                  <w:rPr>
                    <w:rFonts w:ascii="Consolas" w:hAnsi="Consolas"/>
                    <w:color w:val="C3E88D"/>
                    <w:sz w:val="21"/>
                    <w:szCs w:val="21"/>
                  </w:rPr>
                  <w:t>react</w:t>
                </w:r>
                <w:r>
                  <w:rPr>
                    <w:rFonts w:ascii="Consolas" w:hAnsi="Consolas"/>
                    <w:color w:val="89DDFF"/>
                    <w:sz w:val="21"/>
                    <w:szCs w:val="21"/>
                  </w:rPr>
                  <w:t>](</w:t>
                </w:r>
                <w:proofErr w:type="gramEnd"/>
                <w:r>
                  <w:rPr>
                    <w:rFonts w:ascii="Consolas" w:hAnsi="Consolas"/>
                    <w:color w:val="F07178"/>
                    <w:sz w:val="21"/>
                    <w:szCs w:val="21"/>
                    <w:u w:val="single"/>
                  </w:rPr>
                  <w:t>https://github.com/vitejs/vite-plugin-react/blob/main/packages/plugin-react/README.md</w:t>
                </w:r>
                <w:r>
                  <w:rPr>
                    <w:rFonts w:ascii="Consolas" w:hAnsi="Consolas"/>
                    <w:color w:val="89DDFF"/>
                    <w:sz w:val="21"/>
                    <w:szCs w:val="21"/>
                  </w:rPr>
                  <w:t>)</w:t>
                </w:r>
                <w:r>
                  <w:rPr>
                    <w:rFonts w:ascii="Consolas" w:hAnsi="Consolas"/>
                    <w:color w:val="EEFFFF"/>
                    <w:sz w:val="21"/>
                    <w:szCs w:val="21"/>
                  </w:rPr>
                  <w:t xml:space="preserve"> uses </w:t>
                </w:r>
                <w:r>
                  <w:rPr>
                    <w:rFonts w:ascii="Consolas" w:hAnsi="Consolas"/>
                    <w:color w:val="89DDFF"/>
                    <w:sz w:val="21"/>
                    <w:szCs w:val="21"/>
                  </w:rPr>
                  <w:t>[</w:t>
                </w:r>
                <w:r>
                  <w:rPr>
                    <w:rFonts w:ascii="Consolas" w:hAnsi="Consolas"/>
                    <w:color w:val="C3E88D"/>
                    <w:sz w:val="21"/>
                    <w:szCs w:val="21"/>
                  </w:rPr>
                  <w:t>Babel</w:t>
                </w:r>
                <w:r>
                  <w:rPr>
                    <w:rFonts w:ascii="Consolas" w:hAnsi="Consolas"/>
                    <w:color w:val="89DDFF"/>
                    <w:sz w:val="21"/>
                    <w:szCs w:val="21"/>
                  </w:rPr>
                  <w:t>](</w:t>
                </w:r>
                <w:r>
                  <w:rPr>
                    <w:rFonts w:ascii="Consolas" w:hAnsi="Consolas"/>
                    <w:color w:val="F07178"/>
                    <w:sz w:val="21"/>
                    <w:szCs w:val="21"/>
                    <w:u w:val="single"/>
                  </w:rPr>
                  <w:t>https://babeljs.io/</w:t>
                </w:r>
                <w:r>
                  <w:rPr>
                    <w:rFonts w:ascii="Consolas" w:hAnsi="Consolas"/>
                    <w:color w:val="89DDFF"/>
                    <w:sz w:val="21"/>
                    <w:szCs w:val="21"/>
                  </w:rPr>
                  <w:t>)</w:t>
                </w:r>
                <w:r>
                  <w:rPr>
                    <w:rFonts w:ascii="Consolas" w:hAnsi="Consolas"/>
                    <w:color w:val="EEFFFF"/>
                    <w:sz w:val="21"/>
                    <w:szCs w:val="21"/>
                  </w:rPr>
                  <w:t xml:space="preserve"> for Fast Refresh</w:t>
                </w:r>
              </w:p>
              <w:p w14:paraId="28F9DDC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89DDFF"/>
                    <w:sz w:val="21"/>
                    <w:szCs w:val="21"/>
                  </w:rPr>
                  <w:t>-</w:t>
                </w:r>
                <w:r>
                  <w:rPr>
                    <w:rFonts w:ascii="Consolas" w:hAnsi="Consolas"/>
                    <w:color w:val="EEFFFF"/>
                    <w:sz w:val="21"/>
                    <w:szCs w:val="21"/>
                  </w:rPr>
                  <w:t xml:space="preserve"> </w:t>
                </w:r>
                <w:r>
                  <w:rPr>
                    <w:rFonts w:ascii="Consolas" w:hAnsi="Consolas"/>
                    <w:color w:val="89DDFF"/>
                    <w:sz w:val="21"/>
                    <w:szCs w:val="21"/>
                  </w:rPr>
                  <w:t>[</w:t>
                </w:r>
                <w:r>
                  <w:rPr>
                    <w:rFonts w:ascii="Consolas" w:hAnsi="Consolas"/>
                    <w:color w:val="C3E88D"/>
                    <w:sz w:val="21"/>
                    <w:szCs w:val="21"/>
                  </w:rPr>
                  <w:t>@vitejs/plugin-react-</w:t>
                </w:r>
                <w:proofErr w:type="gramStart"/>
                <w:r>
                  <w:rPr>
                    <w:rFonts w:ascii="Consolas" w:hAnsi="Consolas"/>
                    <w:color w:val="C3E88D"/>
                    <w:sz w:val="21"/>
                    <w:szCs w:val="21"/>
                  </w:rPr>
                  <w:t>swc</w:t>
                </w:r>
                <w:r>
                  <w:rPr>
                    <w:rFonts w:ascii="Consolas" w:hAnsi="Consolas"/>
                    <w:color w:val="89DDFF"/>
                    <w:sz w:val="21"/>
                    <w:szCs w:val="21"/>
                  </w:rPr>
                  <w:t>](</w:t>
                </w:r>
                <w:proofErr w:type="gramEnd"/>
                <w:r>
                  <w:rPr>
                    <w:rFonts w:ascii="Consolas" w:hAnsi="Consolas"/>
                    <w:color w:val="F07178"/>
                    <w:sz w:val="21"/>
                    <w:szCs w:val="21"/>
                    <w:u w:val="single"/>
                  </w:rPr>
                  <w:t>https://github.com/vitejs/vite-plugin-react-swc</w:t>
                </w:r>
                <w:r>
                  <w:rPr>
                    <w:rFonts w:ascii="Consolas" w:hAnsi="Consolas"/>
                    <w:color w:val="89DDFF"/>
                    <w:sz w:val="21"/>
                    <w:szCs w:val="21"/>
                  </w:rPr>
                  <w:t>)</w:t>
                </w:r>
                <w:r>
                  <w:rPr>
                    <w:rFonts w:ascii="Consolas" w:hAnsi="Consolas"/>
                    <w:color w:val="EEFFFF"/>
                    <w:sz w:val="21"/>
                    <w:szCs w:val="21"/>
                  </w:rPr>
                  <w:t xml:space="preserve"> uses </w:t>
                </w:r>
                <w:r>
                  <w:rPr>
                    <w:rFonts w:ascii="Consolas" w:hAnsi="Consolas"/>
                    <w:color w:val="89DDFF"/>
                    <w:sz w:val="21"/>
                    <w:szCs w:val="21"/>
                  </w:rPr>
                  <w:t>[</w:t>
                </w:r>
                <w:r>
                  <w:rPr>
                    <w:rFonts w:ascii="Consolas" w:hAnsi="Consolas"/>
                    <w:color w:val="C3E88D"/>
                    <w:sz w:val="21"/>
                    <w:szCs w:val="21"/>
                  </w:rPr>
                  <w:t>SWC</w:t>
                </w:r>
                <w:r>
                  <w:rPr>
                    <w:rFonts w:ascii="Consolas" w:hAnsi="Consolas"/>
                    <w:color w:val="89DDFF"/>
                    <w:sz w:val="21"/>
                    <w:szCs w:val="21"/>
                  </w:rPr>
                  <w:t>](</w:t>
                </w:r>
                <w:r>
                  <w:rPr>
                    <w:rFonts w:ascii="Consolas" w:hAnsi="Consolas"/>
                    <w:color w:val="F07178"/>
                    <w:sz w:val="21"/>
                    <w:szCs w:val="21"/>
                    <w:u w:val="single"/>
                  </w:rPr>
                  <w:t>https://swc.rs/</w:t>
                </w:r>
                <w:r>
                  <w:rPr>
                    <w:rFonts w:ascii="Consolas" w:hAnsi="Consolas"/>
                    <w:color w:val="89DDFF"/>
                    <w:sz w:val="21"/>
                    <w:szCs w:val="21"/>
                  </w:rPr>
                  <w:t>)</w:t>
                </w:r>
                <w:r>
                  <w:rPr>
                    <w:rFonts w:ascii="Consolas" w:hAnsi="Consolas"/>
                    <w:color w:val="EEFFFF"/>
                    <w:sz w:val="21"/>
                    <w:szCs w:val="21"/>
                  </w:rPr>
                  <w:t xml:space="preserve"> for Fast Refresh</w:t>
                </w:r>
              </w:p>
              <w:p w14:paraId="14BE1AF9" w14:textId="77777777" w:rsidR="00E24038" w:rsidRDefault="00E24038" w:rsidP="00E24038">
                <w:pPr>
                  <w:shd w:val="clear" w:color="auto" w:fill="212121"/>
                  <w:spacing w:after="240" w:line="285" w:lineRule="atLeast"/>
                  <w:rPr>
                    <w:rFonts w:ascii="Consolas" w:hAnsi="Consolas"/>
                    <w:color w:val="EEFFFF"/>
                    <w:sz w:val="21"/>
                    <w:szCs w:val="21"/>
                  </w:rPr>
                </w:pPr>
              </w:p>
              <w:p w14:paraId="5C1D89B6"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Step 1: Install Node.js and </w:t>
                </w:r>
                <w:proofErr w:type="spellStart"/>
                <w:r>
                  <w:rPr>
                    <w:rFonts w:ascii="Consolas" w:hAnsi="Consolas"/>
                    <w:color w:val="EEFFFF"/>
                    <w:sz w:val="21"/>
                    <w:szCs w:val="21"/>
                  </w:rPr>
                  <w:t>npm</w:t>
                </w:r>
                <w:proofErr w:type="spellEnd"/>
              </w:p>
              <w:p w14:paraId="7439015A"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Ensure you have Node.js and </w:t>
                </w:r>
                <w:proofErr w:type="spellStart"/>
                <w:r>
                  <w:rPr>
                    <w:rFonts w:ascii="Consolas" w:hAnsi="Consolas"/>
                    <w:color w:val="EEFFFF"/>
                    <w:sz w:val="21"/>
                    <w:szCs w:val="21"/>
                  </w:rPr>
                  <w:t>npm</w:t>
                </w:r>
                <w:proofErr w:type="spellEnd"/>
                <w:r>
                  <w:rPr>
                    <w:rFonts w:ascii="Consolas" w:hAnsi="Consolas"/>
                    <w:color w:val="EEFFFF"/>
                    <w:sz w:val="21"/>
                    <w:szCs w:val="21"/>
                  </w:rPr>
                  <w:t xml:space="preserve"> installed on your machine. You can download and install them from the official Node.js website.</w:t>
                </w:r>
              </w:p>
              <w:p w14:paraId="49F5CBA9" w14:textId="77777777" w:rsidR="00E24038" w:rsidRDefault="00E24038" w:rsidP="00E24038">
                <w:pPr>
                  <w:shd w:val="clear" w:color="auto" w:fill="212121"/>
                  <w:spacing w:line="285" w:lineRule="atLeast"/>
                  <w:rPr>
                    <w:rFonts w:ascii="Consolas" w:hAnsi="Consolas"/>
                    <w:color w:val="EEFFFF"/>
                    <w:sz w:val="21"/>
                    <w:szCs w:val="21"/>
                  </w:rPr>
                </w:pPr>
              </w:p>
              <w:p w14:paraId="7592F6DF"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Step 2: Install Dependencies</w:t>
                </w:r>
              </w:p>
              <w:p w14:paraId="2215B91B"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Use </w:t>
                </w:r>
                <w:proofErr w:type="spellStart"/>
                <w:r>
                  <w:rPr>
                    <w:rFonts w:ascii="Consolas" w:hAnsi="Consolas"/>
                    <w:color w:val="EEFFFF"/>
                    <w:sz w:val="21"/>
                    <w:szCs w:val="21"/>
                  </w:rPr>
                  <w:t>npm</w:t>
                </w:r>
                <w:proofErr w:type="spellEnd"/>
                <w:r>
                  <w:rPr>
                    <w:rFonts w:ascii="Consolas" w:hAnsi="Consolas"/>
                    <w:color w:val="EEFFFF"/>
                    <w:sz w:val="21"/>
                    <w:szCs w:val="21"/>
                  </w:rPr>
                  <w:t xml:space="preserve"> to install the project dependencies. Navigate to the root directory of your project and run:</w:t>
                </w:r>
              </w:p>
              <w:p w14:paraId="366B1075" w14:textId="77777777" w:rsidR="00E24038" w:rsidRDefault="00E24038" w:rsidP="00E24038">
                <w:pPr>
                  <w:shd w:val="clear" w:color="auto" w:fill="212121"/>
                  <w:spacing w:line="285" w:lineRule="atLeast"/>
                  <w:rPr>
                    <w:rFonts w:ascii="Consolas" w:hAnsi="Consolas"/>
                    <w:color w:val="EEFFFF"/>
                    <w:sz w:val="21"/>
                    <w:szCs w:val="21"/>
                  </w:rPr>
                </w:pPr>
              </w:p>
              <w:p w14:paraId="44633591"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2D0AC615"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install</w:t>
                </w:r>
              </w:p>
              <w:p w14:paraId="115DD545"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57CB7009" w14:textId="77777777" w:rsidR="00E24038" w:rsidRDefault="00E24038" w:rsidP="00E24038">
                <w:pPr>
                  <w:shd w:val="clear" w:color="auto" w:fill="212121"/>
                  <w:spacing w:line="285" w:lineRule="atLeast"/>
                  <w:rPr>
                    <w:rFonts w:ascii="Consolas" w:hAnsi="Consolas"/>
                    <w:color w:val="EEFFFF"/>
                    <w:sz w:val="21"/>
                    <w:szCs w:val="21"/>
                  </w:rPr>
                </w:pPr>
              </w:p>
              <w:p w14:paraId="3295FD69"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Step 3: Run the Development Server</w:t>
                </w:r>
              </w:p>
              <w:p w14:paraId="3F276D73"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After installing the dependencies, you can run the development server using the following command:</w:t>
                </w:r>
              </w:p>
              <w:p w14:paraId="669EB97B" w14:textId="77777777" w:rsidR="00E24038" w:rsidRDefault="00E24038" w:rsidP="00E24038">
                <w:pPr>
                  <w:shd w:val="clear" w:color="auto" w:fill="212121"/>
                  <w:spacing w:line="285" w:lineRule="atLeast"/>
                  <w:rPr>
                    <w:rFonts w:ascii="Consolas" w:hAnsi="Consolas"/>
                    <w:color w:val="EEFFFF"/>
                    <w:sz w:val="21"/>
                    <w:szCs w:val="21"/>
                  </w:rPr>
                </w:pPr>
              </w:p>
              <w:p w14:paraId="723E8251"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631A4713"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run dev</w:t>
                </w:r>
              </w:p>
              <w:p w14:paraId="0225823E"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74022BEF" w14:textId="77777777" w:rsidR="00E24038" w:rsidRDefault="00E24038" w:rsidP="00E24038">
                <w:pPr>
                  <w:shd w:val="clear" w:color="auto" w:fill="212121"/>
                  <w:spacing w:line="285" w:lineRule="atLeast"/>
                  <w:rPr>
                    <w:rFonts w:ascii="Consolas" w:hAnsi="Consolas"/>
                    <w:color w:val="EEFFFF"/>
                    <w:sz w:val="21"/>
                    <w:szCs w:val="21"/>
                  </w:rPr>
                </w:pPr>
              </w:p>
              <w:p w14:paraId="125C5E80"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React Component Testing with Jest and React Testing Library</w:t>
                </w:r>
              </w:p>
              <w:p w14:paraId="7CA2037A"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lastRenderedPageBreak/>
                  <w:t>This project utilizes Jest and React Testing Library for testing React components. Below are the instructions on how to run the test cases.</w:t>
                </w:r>
              </w:p>
              <w:p w14:paraId="6E6C5B40" w14:textId="77777777" w:rsidR="00E24038" w:rsidRDefault="00E24038" w:rsidP="00E24038">
                <w:pPr>
                  <w:shd w:val="clear" w:color="auto" w:fill="212121"/>
                  <w:spacing w:line="285" w:lineRule="atLeast"/>
                  <w:rPr>
                    <w:rFonts w:ascii="Consolas" w:hAnsi="Consolas"/>
                    <w:color w:val="EEFFFF"/>
                    <w:sz w:val="21"/>
                    <w:szCs w:val="21"/>
                  </w:rPr>
                </w:pPr>
              </w:p>
              <w:p w14:paraId="4DF590DF"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Installation</w:t>
                </w:r>
              </w:p>
              <w:p w14:paraId="60C3A722"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Make sure you have Node.js and </w:t>
                </w:r>
                <w:proofErr w:type="spellStart"/>
                <w:r>
                  <w:rPr>
                    <w:rFonts w:ascii="Consolas" w:hAnsi="Consolas"/>
                    <w:color w:val="EEFFFF"/>
                    <w:sz w:val="21"/>
                    <w:szCs w:val="21"/>
                  </w:rPr>
                  <w:t>npm</w:t>
                </w:r>
                <w:proofErr w:type="spellEnd"/>
                <w:r>
                  <w:rPr>
                    <w:rFonts w:ascii="Consolas" w:hAnsi="Consolas"/>
                    <w:color w:val="EEFFFF"/>
                    <w:sz w:val="21"/>
                    <w:szCs w:val="21"/>
                  </w:rPr>
                  <w:t xml:space="preserve"> installed on your machine.</w:t>
                </w:r>
              </w:p>
              <w:p w14:paraId="4CEFA150" w14:textId="77777777" w:rsidR="00E24038" w:rsidRDefault="00E24038" w:rsidP="00E24038">
                <w:pPr>
                  <w:shd w:val="clear" w:color="auto" w:fill="212121"/>
                  <w:spacing w:line="285" w:lineRule="atLeast"/>
                  <w:rPr>
                    <w:rFonts w:ascii="Consolas" w:hAnsi="Consolas"/>
                    <w:color w:val="EEFFFF"/>
                    <w:sz w:val="21"/>
                    <w:szCs w:val="21"/>
                  </w:rPr>
                </w:pPr>
              </w:p>
              <w:p w14:paraId="200C4B5D"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12B3E556"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install</w:t>
                </w:r>
              </w:p>
              <w:p w14:paraId="1A71D0B6"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1B60A000" w14:textId="77777777" w:rsidR="00E24038" w:rsidRDefault="00E24038" w:rsidP="00E24038">
                <w:pPr>
                  <w:shd w:val="clear" w:color="auto" w:fill="212121"/>
                  <w:spacing w:line="285" w:lineRule="atLeast"/>
                  <w:rPr>
                    <w:rFonts w:ascii="Consolas" w:hAnsi="Consolas"/>
                    <w:color w:val="EEFFFF"/>
                    <w:sz w:val="21"/>
                    <w:szCs w:val="21"/>
                  </w:rPr>
                </w:pPr>
              </w:p>
              <w:p w14:paraId="64E6D73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Running Tests</w:t>
                </w:r>
              </w:p>
              <w:p w14:paraId="06DB7A8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Run All Tests</w:t>
                </w:r>
              </w:p>
              <w:p w14:paraId="2CF85833"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To run all the test cases, use the following command:</w:t>
                </w:r>
              </w:p>
              <w:p w14:paraId="4E5C571F" w14:textId="77777777" w:rsidR="00E24038" w:rsidRDefault="00E24038" w:rsidP="00E24038">
                <w:pPr>
                  <w:shd w:val="clear" w:color="auto" w:fill="212121"/>
                  <w:spacing w:line="285" w:lineRule="atLeast"/>
                  <w:rPr>
                    <w:rFonts w:ascii="Consolas" w:hAnsi="Consolas"/>
                    <w:color w:val="EEFFFF"/>
                    <w:sz w:val="21"/>
                    <w:szCs w:val="21"/>
                  </w:rPr>
                </w:pPr>
              </w:p>
              <w:p w14:paraId="47871BC0"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25406646"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run </w:t>
                </w:r>
                <w:proofErr w:type="spellStart"/>
                <w:proofErr w:type="gramStart"/>
                <w:r>
                  <w:rPr>
                    <w:rFonts w:ascii="Consolas" w:hAnsi="Consolas"/>
                    <w:color w:val="EEFFFF"/>
                    <w:sz w:val="21"/>
                    <w:szCs w:val="21"/>
                  </w:rPr>
                  <w:t>test:all</w:t>
                </w:r>
                <w:proofErr w:type="spellEnd"/>
                <w:proofErr w:type="gramEnd"/>
              </w:p>
              <w:p w14:paraId="32A056E2"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4C31F292" w14:textId="77777777" w:rsidR="00E24038" w:rsidRDefault="00E24038" w:rsidP="00E24038">
                <w:pPr>
                  <w:shd w:val="clear" w:color="auto" w:fill="212121"/>
                  <w:spacing w:line="285" w:lineRule="atLeast"/>
                  <w:rPr>
                    <w:rFonts w:ascii="Consolas" w:hAnsi="Consolas"/>
                    <w:color w:val="EEFFFF"/>
                    <w:sz w:val="21"/>
                    <w:szCs w:val="21"/>
                  </w:rPr>
                </w:pPr>
              </w:p>
              <w:p w14:paraId="3333960B"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This command will execute all the test suites available in the project.</w:t>
                </w:r>
              </w:p>
              <w:p w14:paraId="5D0FF704" w14:textId="77777777" w:rsidR="00E24038" w:rsidRDefault="00E24038" w:rsidP="00E24038">
                <w:pPr>
                  <w:shd w:val="clear" w:color="auto" w:fill="212121"/>
                  <w:spacing w:line="285" w:lineRule="atLeast"/>
                  <w:rPr>
                    <w:rFonts w:ascii="Consolas" w:hAnsi="Consolas"/>
                    <w:color w:val="EEFFFF"/>
                    <w:sz w:val="21"/>
                    <w:szCs w:val="21"/>
                  </w:rPr>
                </w:pPr>
              </w:p>
              <w:p w14:paraId="4884382F"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Run Specific Test</w:t>
                </w:r>
              </w:p>
              <w:p w14:paraId="136C33DA"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To run a specific test file, provide the path to the test file after the </w:t>
                </w:r>
                <w:proofErr w:type="spellStart"/>
                <w:r>
                  <w:rPr>
                    <w:rFonts w:ascii="Consolas" w:hAnsi="Consolas"/>
                    <w:color w:val="EEFFFF"/>
                    <w:sz w:val="21"/>
                    <w:szCs w:val="21"/>
                  </w:rPr>
                  <w:t>npm</w:t>
                </w:r>
                <w:proofErr w:type="spellEnd"/>
                <w:r>
                  <w:rPr>
                    <w:rFonts w:ascii="Consolas" w:hAnsi="Consolas"/>
                    <w:color w:val="EEFFFF"/>
                    <w:sz w:val="21"/>
                    <w:szCs w:val="21"/>
                  </w:rPr>
                  <w:t xml:space="preserve"> run </w:t>
                </w:r>
                <w:proofErr w:type="spellStart"/>
                <w:proofErr w:type="gramStart"/>
                <w:r>
                  <w:rPr>
                    <w:rFonts w:ascii="Consolas" w:hAnsi="Consolas"/>
                    <w:color w:val="EEFFFF"/>
                    <w:sz w:val="21"/>
                    <w:szCs w:val="21"/>
                  </w:rPr>
                  <w:t>test:specific</w:t>
                </w:r>
                <w:proofErr w:type="spellEnd"/>
                <w:proofErr w:type="gramEnd"/>
                <w:r>
                  <w:rPr>
                    <w:rFonts w:ascii="Consolas" w:hAnsi="Consolas"/>
                    <w:color w:val="EEFFFF"/>
                    <w:sz w:val="21"/>
                    <w:szCs w:val="21"/>
                  </w:rPr>
                  <w:t xml:space="preserve"> command.</w:t>
                </w:r>
              </w:p>
              <w:p w14:paraId="390DDE54" w14:textId="77777777" w:rsidR="00E24038" w:rsidRDefault="00E24038" w:rsidP="00E24038">
                <w:pPr>
                  <w:shd w:val="clear" w:color="auto" w:fill="212121"/>
                  <w:spacing w:line="285" w:lineRule="atLeast"/>
                  <w:rPr>
                    <w:rFonts w:ascii="Consolas" w:hAnsi="Consolas"/>
                    <w:color w:val="EEFFFF"/>
                    <w:sz w:val="21"/>
                    <w:szCs w:val="21"/>
                  </w:rPr>
                </w:pPr>
              </w:p>
              <w:p w14:paraId="641715D4"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 xml:space="preserve">For example, to run the SignIn.test.js test file located in the </w:t>
                </w:r>
                <w:proofErr w:type="spellStart"/>
                <w:r>
                  <w:rPr>
                    <w:rFonts w:ascii="Consolas" w:hAnsi="Consolas"/>
                    <w:color w:val="EEFFFF"/>
                    <w:sz w:val="21"/>
                    <w:szCs w:val="21"/>
                  </w:rPr>
                  <w:t>src</w:t>
                </w:r>
                <w:proofErr w:type="spellEnd"/>
                <w:r>
                  <w:rPr>
                    <w:rFonts w:ascii="Consolas" w:hAnsi="Consolas"/>
                    <w:color w:val="EEFFFF"/>
                    <w:sz w:val="21"/>
                    <w:szCs w:val="21"/>
                  </w:rPr>
                  <w:t>/test directory:</w:t>
                </w:r>
              </w:p>
              <w:p w14:paraId="64AD53A2" w14:textId="77777777" w:rsidR="00E24038" w:rsidRDefault="00E24038" w:rsidP="00E24038">
                <w:pPr>
                  <w:shd w:val="clear" w:color="auto" w:fill="212121"/>
                  <w:spacing w:line="285" w:lineRule="atLeast"/>
                  <w:rPr>
                    <w:rFonts w:ascii="Consolas" w:hAnsi="Consolas"/>
                    <w:color w:val="EEFFFF"/>
                    <w:sz w:val="21"/>
                    <w:szCs w:val="21"/>
                  </w:rPr>
                </w:pPr>
              </w:p>
              <w:p w14:paraId="686E6416"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6E0291F5"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run </w:t>
                </w:r>
                <w:proofErr w:type="spellStart"/>
                <w:proofErr w:type="gramStart"/>
                <w:r>
                  <w:rPr>
                    <w:rFonts w:ascii="Consolas" w:hAnsi="Consolas"/>
                    <w:color w:val="EEFFFF"/>
                    <w:sz w:val="21"/>
                    <w:szCs w:val="21"/>
                  </w:rPr>
                  <w:t>test:specific</w:t>
                </w:r>
                <w:proofErr w:type="spellEnd"/>
                <w:proofErr w:type="gramEnd"/>
                <w:r>
                  <w:rPr>
                    <w:rFonts w:ascii="Consolas" w:hAnsi="Consolas"/>
                    <w:color w:val="EEFFFF"/>
                    <w:sz w:val="21"/>
                    <w:szCs w:val="21"/>
                  </w:rPr>
                  <w:t xml:space="preserve"> </w:t>
                </w:r>
                <w:proofErr w:type="spellStart"/>
                <w:r>
                  <w:rPr>
                    <w:rFonts w:ascii="Consolas" w:hAnsi="Consolas"/>
                    <w:color w:val="EEFFFF"/>
                    <w:sz w:val="21"/>
                    <w:szCs w:val="21"/>
                  </w:rPr>
                  <w:t>src</w:t>
                </w:r>
                <w:proofErr w:type="spellEnd"/>
                <w:r>
                  <w:rPr>
                    <w:rFonts w:ascii="Consolas" w:hAnsi="Consolas"/>
                    <w:color w:val="EEFFFF"/>
                    <w:sz w:val="21"/>
                    <w:szCs w:val="21"/>
                  </w:rPr>
                  <w:t>/test/SignIn.test.js</w:t>
                </w:r>
              </w:p>
              <w:p w14:paraId="73A6486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4D34A6E8" w14:textId="77777777" w:rsidR="00E24038" w:rsidRDefault="00E24038" w:rsidP="00E24038">
                <w:pPr>
                  <w:shd w:val="clear" w:color="auto" w:fill="212121"/>
                  <w:spacing w:line="285" w:lineRule="atLeast"/>
                  <w:rPr>
                    <w:rFonts w:ascii="Consolas" w:hAnsi="Consolas"/>
                    <w:color w:val="EEFFFF"/>
                    <w:sz w:val="21"/>
                    <w:szCs w:val="21"/>
                  </w:rPr>
                </w:pPr>
              </w:p>
              <w:p w14:paraId="77F3E61F"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Run Tests with Coverage</w:t>
                </w:r>
              </w:p>
              <w:p w14:paraId="62D03D47"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EEFFFF"/>
                    <w:sz w:val="21"/>
                    <w:szCs w:val="21"/>
                  </w:rPr>
                  <w:t>You can also generate a test coverage report by running:</w:t>
                </w:r>
              </w:p>
              <w:p w14:paraId="69CBBD1C" w14:textId="77777777" w:rsidR="00E24038" w:rsidRDefault="00E24038" w:rsidP="00E24038">
                <w:pPr>
                  <w:shd w:val="clear" w:color="auto" w:fill="212121"/>
                  <w:spacing w:line="285" w:lineRule="atLeast"/>
                  <w:rPr>
                    <w:rFonts w:ascii="Consolas" w:hAnsi="Consolas"/>
                    <w:color w:val="EEFFFF"/>
                    <w:sz w:val="21"/>
                    <w:szCs w:val="21"/>
                  </w:rPr>
                </w:pPr>
              </w:p>
              <w:p w14:paraId="4822BFBA"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78221344" w14:textId="77777777" w:rsidR="00E24038" w:rsidRDefault="00E24038" w:rsidP="00E24038">
                <w:pPr>
                  <w:shd w:val="clear" w:color="auto" w:fill="212121"/>
                  <w:spacing w:line="285" w:lineRule="atLeast"/>
                  <w:rPr>
                    <w:rFonts w:ascii="Consolas" w:hAnsi="Consolas"/>
                    <w:color w:val="EEFFFF"/>
                    <w:sz w:val="21"/>
                    <w:szCs w:val="21"/>
                  </w:rPr>
                </w:pPr>
                <w:proofErr w:type="spellStart"/>
                <w:r>
                  <w:rPr>
                    <w:rFonts w:ascii="Consolas" w:hAnsi="Consolas"/>
                    <w:color w:val="EEFFFF"/>
                    <w:sz w:val="21"/>
                    <w:szCs w:val="21"/>
                  </w:rPr>
                  <w:t>npm</w:t>
                </w:r>
                <w:proofErr w:type="spellEnd"/>
                <w:r>
                  <w:rPr>
                    <w:rFonts w:ascii="Consolas" w:hAnsi="Consolas"/>
                    <w:color w:val="EEFFFF"/>
                    <w:sz w:val="21"/>
                    <w:szCs w:val="21"/>
                  </w:rPr>
                  <w:t xml:space="preserve"> test -- --coverage</w:t>
                </w:r>
              </w:p>
              <w:p w14:paraId="4E4A0998" w14:textId="77777777" w:rsidR="00E24038" w:rsidRDefault="00E24038" w:rsidP="00E24038">
                <w:pPr>
                  <w:shd w:val="clear" w:color="auto" w:fill="212121"/>
                  <w:spacing w:line="285" w:lineRule="atLeast"/>
                  <w:rPr>
                    <w:rFonts w:ascii="Consolas" w:hAnsi="Consolas"/>
                    <w:color w:val="EEFFFF"/>
                    <w:sz w:val="21"/>
                    <w:szCs w:val="21"/>
                  </w:rPr>
                </w:pPr>
                <w:r>
                  <w:rPr>
                    <w:rFonts w:ascii="Consolas" w:hAnsi="Consolas"/>
                    <w:color w:val="C3E88D"/>
                    <w:sz w:val="21"/>
                    <w:szCs w:val="21"/>
                  </w:rPr>
                  <w:t>```</w:t>
                </w:r>
              </w:p>
              <w:p w14:paraId="095EE9A8" w14:textId="77777777" w:rsidR="00E24038" w:rsidRDefault="00E24038" w:rsidP="00E24038">
                <w:pPr>
                  <w:shd w:val="clear" w:color="auto" w:fill="212121"/>
                  <w:spacing w:line="285" w:lineRule="atLeast"/>
                  <w:rPr>
                    <w:rFonts w:ascii="Consolas" w:hAnsi="Consolas"/>
                    <w:color w:val="EEFFFF"/>
                    <w:sz w:val="21"/>
                    <w:szCs w:val="21"/>
                  </w:rPr>
                </w:pPr>
              </w:p>
              <w:p w14:paraId="134C9212" w14:textId="77777777" w:rsidR="00B75FC2" w:rsidRDefault="00B75FC2" w:rsidP="000F1DCE">
                <w:pPr>
                  <w:pStyle w:val="Subtitle"/>
                  <w:framePr w:hSpace="0" w:wrap="auto" w:vAnchor="margin" w:hAnchor="text" w:yAlign="inline"/>
                  <w:rPr>
                    <w:b w:val="0"/>
                    <w:bCs w:val="0"/>
                  </w:rPr>
                </w:pPr>
              </w:p>
              <w:p w14:paraId="58587C9A" w14:textId="77777777" w:rsidR="00B75FC2" w:rsidRDefault="00B75FC2" w:rsidP="000F1DCE">
                <w:pPr>
                  <w:pStyle w:val="Subtitle"/>
                  <w:framePr w:hSpace="0" w:wrap="auto" w:vAnchor="margin" w:hAnchor="text" w:yAlign="inline"/>
                  <w:rPr>
                    <w:b w:val="0"/>
                    <w:bCs w:val="0"/>
                  </w:rPr>
                </w:pPr>
              </w:p>
              <w:p w14:paraId="261DD16A" w14:textId="7C81293B" w:rsidR="000F1DCE" w:rsidRDefault="00815DE9" w:rsidP="00D50192">
                <w:pPr>
                  <w:pStyle w:val="Title"/>
                  <w:framePr w:hSpace="0" w:wrap="auto" w:vAnchor="margin" w:hAnchor="text" w:yAlign="inline"/>
                  <w:rPr>
                    <w:b/>
                    <w:bCs/>
                  </w:rPr>
                </w:pPr>
                <w:r w:rsidRPr="00B75FC2">
                  <w:lastRenderedPageBreak/>
                  <w:t xml:space="preserve">Astronomy Picture </w:t>
                </w:r>
                <w:r w:rsidR="008B4B3F" w:rsidRPr="00B75FC2">
                  <w:t>of</w:t>
                </w:r>
                <w:r w:rsidRPr="00B75FC2">
                  <w:t xml:space="preserve"> The </w:t>
                </w:r>
                <w:r w:rsidR="008B4B3F" w:rsidRPr="00B75FC2">
                  <w:t>Day (</w:t>
                </w:r>
                <w:r w:rsidRPr="00B75FC2">
                  <w:t>APOD) API</w:t>
                </w:r>
              </w:p>
              <w:p w14:paraId="0217A603" w14:textId="77777777" w:rsidR="002309B7" w:rsidRDefault="002309B7" w:rsidP="00D50192">
                <w:pPr>
                  <w:pStyle w:val="Title"/>
                  <w:framePr w:hSpace="0" w:wrap="auto" w:vAnchor="margin" w:hAnchor="text" w:yAlign="inline"/>
                  <w:rPr>
                    <w:b/>
                    <w:bCs/>
                  </w:rPr>
                </w:pPr>
              </w:p>
              <w:p w14:paraId="21D34B55" w14:textId="17599651" w:rsidR="002309B7" w:rsidRPr="000F1DCE" w:rsidRDefault="002309B7" w:rsidP="00D50192">
                <w:pPr>
                  <w:pStyle w:val="Title"/>
                  <w:framePr w:hSpace="0" w:wrap="auto" w:vAnchor="margin" w:hAnchor="text" w:yAlign="inline"/>
                  <w:rPr>
                    <w:b/>
                    <w:bCs/>
                  </w:rPr>
                </w:pPr>
                <w:r>
                  <w:rPr>
                    <w:noProof/>
                  </w:rPr>
                  <w:drawing>
                    <wp:inline distT="0" distB="0" distL="0" distR="0" wp14:anchorId="62E870A0" wp14:editId="69C6DFC0">
                      <wp:extent cx="6728460" cy="4732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od.jpg"/>
                              <pic:cNvPicPr/>
                            </pic:nvPicPr>
                            <pic:blipFill>
                              <a:blip r:embed="rId9">
                                <a:extLst>
                                  <a:ext uri="{28A0092B-C50C-407E-A947-70E740481C1C}">
                                    <a14:useLocalDpi xmlns:a14="http://schemas.microsoft.com/office/drawing/2010/main" val="0"/>
                                  </a:ext>
                                </a:extLst>
                              </a:blip>
                              <a:stretch>
                                <a:fillRect/>
                              </a:stretch>
                            </pic:blipFill>
                            <pic:spPr>
                              <a:xfrm>
                                <a:off x="0" y="0"/>
                                <a:ext cx="6728460" cy="4732020"/>
                              </a:xfrm>
                              <a:prstGeom prst="rect">
                                <a:avLst/>
                              </a:prstGeom>
                            </pic:spPr>
                          </pic:pic>
                        </a:graphicData>
                      </a:graphic>
                    </wp:inline>
                  </w:drawing>
                </w:r>
              </w:p>
            </w:tc>
          </w:tr>
          <w:tr w:rsidR="000F1DCE" w14:paraId="6AD2222A" w14:textId="77777777" w:rsidTr="0068675D">
            <w:trPr>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3CAA42D1" w14:textId="77777777" w:rsidR="000F1DCE" w:rsidRPr="00616989" w:rsidRDefault="000F1DCE" w:rsidP="000F1DCE">
                <w:pPr>
                  <w:spacing w:after="200"/>
                  <w:rPr>
                    <w:smallCaps/>
                    <w:noProof/>
                  </w:rPr>
                </w:pPr>
                <w:r>
                  <w:rPr>
                    <w:smallCaps/>
                    <w:noProof/>
                  </w:rPr>
                  <w:lastRenderedPageBreak/>
                  <mc:AlternateContent>
                    <mc:Choice Requires="wps">
                      <w:drawing>
                        <wp:inline distT="0" distB="0" distL="0" distR="0" wp14:anchorId="7F8822A3" wp14:editId="4B47D800">
                          <wp:extent cx="6650181" cy="8450580"/>
                          <wp:effectExtent l="0" t="0" r="0" b="7620"/>
                          <wp:docPr id="31" name="Text Box 31"/>
                          <wp:cNvGraphicFramePr/>
                          <a:graphic xmlns:a="http://schemas.openxmlformats.org/drawingml/2006/main">
                            <a:graphicData uri="http://schemas.microsoft.com/office/word/2010/wordprocessingShape">
                              <wps:wsp>
                                <wps:cNvSpPr txBox="1"/>
                                <wps:spPr>
                                  <a:xfrm>
                                    <a:off x="0" y="0"/>
                                    <a:ext cx="6650181" cy="8450580"/>
                                  </a:xfrm>
                                  <a:prstGeom prst="rect">
                                    <a:avLst/>
                                  </a:prstGeom>
                                  <a:noFill/>
                                  <a:ln>
                                    <a:noFill/>
                                  </a:ln>
                                  <a:effectLst>
                                    <a:innerShdw blurRad="63500" dist="50800" dir="13500000">
                                      <a:prstClr val="black">
                                        <a:alpha val="50000"/>
                                      </a:prstClr>
                                    </a:innerShdw>
                                  </a:effectLst>
                                </wps:spPr>
                                <wps:style>
                                  <a:lnRef idx="0">
                                    <a:scrgbClr r="0" g="0" b="0"/>
                                  </a:lnRef>
                                  <a:fillRef idx="0">
                                    <a:scrgbClr r="0" g="0" b="0"/>
                                  </a:fillRef>
                                  <a:effectRef idx="0">
                                    <a:scrgbClr r="0" g="0" b="0"/>
                                  </a:effectRef>
                                  <a:fontRef idx="minor">
                                    <a:schemeClr val="dk1"/>
                                  </a:fontRef>
                                </wps:style>
                                <wps:txbx>
                                  <w:txbxContent>
                                    <w:p w14:paraId="474F4B70" w14:textId="4B35CCFD" w:rsidR="000F1DCE" w:rsidRDefault="00815DE9" w:rsidP="000F1DCE">
                                      <w:pPr>
                                        <w:pStyle w:val="Heading1"/>
                                        <w:spacing w:line="360" w:lineRule="auto"/>
                                      </w:pPr>
                                      <w:r>
                                        <w:t>Overview</w:t>
                                      </w:r>
                                    </w:p>
                                    <w:p w14:paraId="5738ADB9" w14:textId="1953BB3A" w:rsidR="000F1DCE" w:rsidRPr="00CE3CEF" w:rsidRDefault="00815DE9" w:rsidP="000F1DCE">
                                      <w:pPr>
                                        <w:rPr>
                                          <w:rFonts w:ascii="Avenir LT Std 65 Medium" w:hAnsi="Avenir LT Std 65 Medium"/>
                                          <w:sz w:val="20"/>
                                          <w:szCs w:val="20"/>
                                        </w:rPr>
                                      </w:pPr>
                                      <w:r w:rsidRPr="00CE3CEF">
                                        <w:rPr>
                                          <w:rFonts w:ascii="Avenir LT Std 65 Medium" w:hAnsi="Avenir LT Std 65 Medium"/>
                                          <w:color w:val="212121"/>
                                          <w:sz w:val="20"/>
                                          <w:szCs w:val="20"/>
                                          <w:shd w:val="clear" w:color="auto" w:fill="FFFFFF"/>
                                        </w:rPr>
                                        <w:t>Th</w:t>
                                      </w:r>
                                      <w:r w:rsidR="008B4B3F" w:rsidRPr="00CE3CEF">
                                        <w:rPr>
                                          <w:rFonts w:ascii="Avenir LT Std 65 Medium" w:hAnsi="Avenir LT Std 65 Medium"/>
                                          <w:color w:val="212121"/>
                                          <w:sz w:val="20"/>
                                          <w:szCs w:val="20"/>
                                          <w:shd w:val="clear" w:color="auto" w:fill="FFFFFF"/>
                                        </w:rPr>
                                        <w:t>e Astronomy Picture of The Day (APOID)API</w:t>
                                      </w:r>
                                      <w:r w:rsidRPr="00CE3CEF">
                                        <w:rPr>
                                          <w:rFonts w:ascii="Avenir LT Std 65 Medium" w:hAnsi="Avenir LT Std 65 Medium"/>
                                          <w:color w:val="212121"/>
                                          <w:sz w:val="20"/>
                                          <w:szCs w:val="20"/>
                                          <w:shd w:val="clear" w:color="auto" w:fill="FFFFFF"/>
                                        </w:rPr>
                                        <w:t xml:space="preserve"> structures the APOD imagery and associated metadata so that it can be repurposed for other applications. </w:t>
                                      </w:r>
                                      <w:r w:rsidR="008B4B3F" w:rsidRPr="00CE3CEF">
                                        <w:rPr>
                                          <w:rFonts w:ascii="Avenir LT Std 65 Medium" w:hAnsi="Avenir LT Std 65 Medium"/>
                                          <w:sz w:val="20"/>
                                          <w:szCs w:val="20"/>
                                        </w:rPr>
                                        <w:t>The application allows users to retrieve and view images and information provided by NASA's APOD API.</w:t>
                                      </w:r>
                                    </w:p>
                                    <w:p w14:paraId="346D7843" w14:textId="15FC7FB7" w:rsidR="000F1DCE" w:rsidRDefault="00CE3CEF" w:rsidP="000F1DCE">
                                      <w:pPr>
                                        <w:pStyle w:val="Heading2"/>
                                        <w:spacing w:line="360" w:lineRule="auto"/>
                                      </w:pPr>
                                      <w:r>
                                        <w:t>Implemented Features</w:t>
                                      </w:r>
                                    </w:p>
                                    <w:p w14:paraId="20E66812" w14:textId="77777777" w:rsidR="00CE3CEF" w:rsidRPr="00CE3CEF" w:rsidRDefault="00CE3CEF" w:rsidP="00CE3CEF">
                                      <w:pPr>
                                        <w:numPr>
                                          <w:ilvl w:val="0"/>
                                          <w:numId w:val="16"/>
                                        </w:numPr>
                                        <w:spacing w:line="276" w:lineRule="auto"/>
                                        <w:rPr>
                                          <w:rFonts w:ascii="Avenir LT Std 65 Medium" w:hAnsi="Avenir LT Std 65 Medium"/>
                                          <w:lang w:bidi="ar-SA"/>
                                        </w:rPr>
                                      </w:pPr>
                                      <w:r w:rsidRPr="00CE3CEF">
                                        <w:rPr>
                                          <w:rFonts w:ascii="Avenir LT Std 65 Medium" w:hAnsi="Avenir LT Std 65 Medium"/>
                                          <w:lang w:bidi="ar-SA"/>
                                        </w:rPr>
                                        <w:t>Search APOD images by date, date range, or count.</w:t>
                                      </w:r>
                                    </w:p>
                                    <w:p w14:paraId="42334E3C" w14:textId="77777777" w:rsidR="00CE3CEF" w:rsidRPr="00CE3CEF" w:rsidRDefault="00CE3CEF" w:rsidP="00CE3CEF">
                                      <w:pPr>
                                        <w:numPr>
                                          <w:ilvl w:val="0"/>
                                          <w:numId w:val="16"/>
                                        </w:numPr>
                                        <w:spacing w:line="276" w:lineRule="auto"/>
                                        <w:rPr>
                                          <w:rFonts w:ascii="Avenir LT Std 65 Medium" w:hAnsi="Avenir LT Std 65 Medium"/>
                                          <w:lang w:bidi="ar-SA"/>
                                        </w:rPr>
                                      </w:pPr>
                                      <w:r w:rsidRPr="00CE3CEF">
                                        <w:rPr>
                                          <w:rFonts w:ascii="Avenir LT Std 65 Medium" w:hAnsi="Avenir LT Std 65 Medium"/>
                                          <w:lang w:bidi="ar-SA"/>
                                        </w:rPr>
                                        <w:t>Display APOD images with titles and dates.</w:t>
                                      </w:r>
                                    </w:p>
                                    <w:p w14:paraId="454D2984" w14:textId="0D4116B6" w:rsidR="00CE3CEF" w:rsidRDefault="00CE3CEF" w:rsidP="00CE3CEF">
                                      <w:pPr>
                                        <w:numPr>
                                          <w:ilvl w:val="0"/>
                                          <w:numId w:val="16"/>
                                        </w:numPr>
                                        <w:rPr>
                                          <w:rFonts w:ascii="Avenir LT Std 65 Medium" w:hAnsi="Avenir LT Std 65 Medium"/>
                                        </w:rPr>
                                      </w:pPr>
                                      <w:r w:rsidRPr="00CE3CEF">
                                        <w:rPr>
                                          <w:rFonts w:ascii="Avenir LT Std 65 Medium" w:hAnsi="Avenir LT Std 65 Medium"/>
                                          <w:lang w:bidi="ar-SA"/>
                                        </w:rPr>
                                        <w:t>View detailed information about each APOD image in a modal.</w:t>
                                      </w:r>
                                    </w:p>
                                    <w:p w14:paraId="151104B5" w14:textId="48EE5D42" w:rsidR="00CE3CEF" w:rsidRDefault="00CE3CEF" w:rsidP="00CE3CEF">
                                      <w:pPr>
                                        <w:rPr>
                                          <w:rFonts w:ascii="Avenir LT Std 65 Medium" w:hAnsi="Avenir LT Std 65 Medium"/>
                                        </w:rPr>
                                      </w:pPr>
                                    </w:p>
                                    <w:p w14:paraId="7B7C8E15" w14:textId="7463A50D" w:rsidR="00CE3CEF" w:rsidRDefault="00CE3CEF" w:rsidP="00CE3CEF">
                                      <w:pPr>
                                        <w:rPr>
                                          <w:rFonts w:ascii="Avenir LT Std 65 Medium" w:hAnsi="Avenir LT Std 65 Medium"/>
                                        </w:rPr>
                                      </w:pPr>
                                    </w:p>
                                    <w:p w14:paraId="331F694C" w14:textId="32C4CD8C" w:rsidR="00CE3CEF" w:rsidRDefault="00CE3CEF" w:rsidP="00CE3CEF">
                                      <w:pPr>
                                        <w:pStyle w:val="Heading2"/>
                                        <w:spacing w:line="360" w:lineRule="auto"/>
                                      </w:pPr>
                                      <w:r>
                                        <w:t>How the Components Arranged &amp; How to use</w:t>
                                      </w:r>
                                    </w:p>
                                    <w:p w14:paraId="430E3951"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The application provides a user interface to interact with the APOD API.</w:t>
                                      </w:r>
                                    </w:p>
                                    <w:p w14:paraId="13B9C0E1"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Users can select search options such as date, date range, or count, and input corresponding values.</w:t>
                                      </w:r>
                                    </w:p>
                                    <w:p w14:paraId="58293328" w14:textId="07F4CEC0"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Clicking the "Search" button fetches and displays APOD images based on the selected search criteria.</w:t>
                                      </w:r>
                                    </w:p>
                                    <w:p w14:paraId="3F9C60F2"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Users can click on individual APOD images to view detailed information in a modal.</w:t>
                                      </w:r>
                                    </w:p>
                                    <w:p w14:paraId="2DBFD371" w14:textId="77777777" w:rsidR="00CE3CEF" w:rsidRPr="00CE3CEF" w:rsidRDefault="00CE3CEF" w:rsidP="00CE3CEF">
                                      <w:pPr>
                                        <w:spacing w:line="276" w:lineRule="auto"/>
                                        <w:rPr>
                                          <w:rFonts w:ascii="Avenir LT Std 65 Medium" w:hAnsi="Avenir LT Std 65 Medium"/>
                                          <w:lang w:bidi="ar-SA"/>
                                        </w:rPr>
                                      </w:pPr>
                                    </w:p>
                                    <w:p w14:paraId="540B79A4" w14:textId="46F3110F" w:rsidR="000F1DCE" w:rsidRPr="007B346A" w:rsidRDefault="00DE02C7" w:rsidP="000F1DCE">
                                      <w:pPr>
                                        <w:pStyle w:val="Heading3"/>
                                        <w:spacing w:line="360" w:lineRule="auto"/>
                                      </w:pPr>
                                      <w:r>
                                        <w:t>API Requests</w:t>
                                      </w:r>
                                    </w:p>
                                    <w:p w14:paraId="3A5CCBBD"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APOD API Endpoint:</w:t>
                                      </w:r>
                                      <w:r w:rsidRPr="00E12345">
                                        <w:rPr>
                                          <w:rFonts w:ascii="Avenir LT Std 65 Medium" w:hAnsi="Avenir LT Std 65 Medium"/>
                                        </w:rPr>
                                        <w:t xml:space="preserve"> </w:t>
                                      </w:r>
                                      <w:r w:rsidRPr="00E12345">
                                        <w:rPr>
                                          <w:rFonts w:ascii="Avenir LT Std 65 Medium" w:hAnsi="Avenir LT Std 65 Medium"/>
                                          <w:b/>
                                          <w:bCs/>
                                        </w:rPr>
                                        <w:t>https://api.nasa.gov/planetary/apod</w:t>
                                      </w:r>
                                    </w:p>
                                    <w:p w14:paraId="1500F385"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HTTP Request:</w:t>
                                      </w:r>
                                      <w:r w:rsidRPr="00E12345">
                                        <w:rPr>
                                          <w:rFonts w:ascii="Avenir LT Std 65 Medium" w:hAnsi="Avenir LT Std 65 Medium"/>
                                        </w:rPr>
                                        <w:t xml:space="preserve"> </w:t>
                                      </w:r>
                                      <w:r w:rsidRPr="00E12345">
                                        <w:rPr>
                                          <w:rFonts w:ascii="Avenir LT Std 65 Medium" w:hAnsi="Avenir LT Std 65 Medium"/>
                                          <w:b/>
                                          <w:bCs/>
                                        </w:rPr>
                                        <w:t>GET</w:t>
                                      </w:r>
                                    </w:p>
                                    <w:p w14:paraId="608AF155"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Query Parameters:</w:t>
                                      </w:r>
                                    </w:p>
                                    <w:p w14:paraId="4D5936AD"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date</w:t>
                                      </w:r>
                                      <w:r w:rsidRPr="00E12345">
                                        <w:rPr>
                                          <w:rFonts w:ascii="Avenir LT Std 65 Medium" w:hAnsi="Avenir LT Std 65 Medium"/>
                                        </w:rPr>
                                        <w:t>: The date of the APOD image to retrieve.</w:t>
                                      </w:r>
                                    </w:p>
                                    <w:p w14:paraId="72935ACB"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start_date</w:t>
                                      </w:r>
                                      <w:proofErr w:type="spellEnd"/>
                                      <w:r w:rsidRPr="00E12345">
                                        <w:rPr>
                                          <w:rFonts w:ascii="Avenir LT Std 65 Medium" w:hAnsi="Avenir LT Std 65 Medium"/>
                                        </w:rPr>
                                        <w:t>: The start of a date range.</w:t>
                                      </w:r>
                                    </w:p>
                                    <w:p w14:paraId="1A0F16AF"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end_date</w:t>
                                      </w:r>
                                      <w:proofErr w:type="spellEnd"/>
                                      <w:r w:rsidRPr="00E12345">
                                        <w:rPr>
                                          <w:rFonts w:ascii="Avenir LT Std 65 Medium" w:hAnsi="Avenir LT Std 65 Medium"/>
                                        </w:rPr>
                                        <w:t>: The end of the date range.</w:t>
                                      </w:r>
                                    </w:p>
                                    <w:p w14:paraId="4FE5F1A5"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count</w:t>
                                      </w:r>
                                      <w:r w:rsidRPr="00E12345">
                                        <w:rPr>
                                          <w:rFonts w:ascii="Avenir LT Std 65 Medium" w:hAnsi="Avenir LT Std 65 Medium"/>
                                        </w:rPr>
                                        <w:t>: The number of randomly chosen images to return.</w:t>
                                      </w:r>
                                    </w:p>
                                    <w:p w14:paraId="43741804"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thumbs</w:t>
                                      </w:r>
                                      <w:r w:rsidRPr="00E12345">
                                        <w:rPr>
                                          <w:rFonts w:ascii="Avenir LT Std 65 Medium" w:hAnsi="Avenir LT Std 65 Medium"/>
                                        </w:rPr>
                                        <w:t>: Return the URL of video thumbnails.</w:t>
                                      </w:r>
                                    </w:p>
                                    <w:p w14:paraId="57CA1975"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api_key</w:t>
                                      </w:r>
                                      <w:proofErr w:type="spellEnd"/>
                                      <w:r w:rsidRPr="00E12345">
                                        <w:rPr>
                                          <w:rFonts w:ascii="Avenir LT Std 65 Medium" w:hAnsi="Avenir LT Std 65 Medium"/>
                                        </w:rPr>
                                        <w:t xml:space="preserve">: API key for expanded usage (default: </w:t>
                                      </w:r>
                                      <w:r w:rsidRPr="00E12345">
                                        <w:rPr>
                                          <w:rFonts w:ascii="Avenir LT Std 65 Medium" w:hAnsi="Avenir LT Std 65 Medium"/>
                                          <w:b/>
                                          <w:bCs/>
                                        </w:rPr>
                                        <w:t>DEMO_KEY</w:t>
                                      </w:r>
                                      <w:r w:rsidRPr="00E12345">
                                        <w:rPr>
                                          <w:rFonts w:ascii="Avenir LT Std 65 Medium" w:hAnsi="Avenir LT Std 65 Medium"/>
                                        </w:rPr>
                                        <w:t>).</w:t>
                                      </w:r>
                                    </w:p>
                                    <w:p w14:paraId="15295AEB" w14:textId="77777777" w:rsidR="00DE02C7" w:rsidRDefault="00DE02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8822A3" id="Text Box 31" o:spid="_x0000_s1029" type="#_x0000_t202" style="width:523.65pt;height:6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" filled="f" stroked="f">
                          <v:textbox>
                            <w:txbxContent>
                              <w:p w14:paraId="474F4B70" w14:textId="4B35CCFD" w:rsidR="000F1DCE" w:rsidRDefault="00815DE9" w:rsidP="000F1DCE">
                                <w:pPr>
                                  <w:pStyle w:val="Heading1"/>
                                  <w:spacing w:line="360" w:lineRule="auto"/>
                                </w:pPr>
                                <w:r>
                                  <w:t>Overview</w:t>
                                </w:r>
                              </w:p>
                              <w:p w14:paraId="5738ADB9" w14:textId="1953BB3A" w:rsidR="000F1DCE" w:rsidRPr="00CE3CEF" w:rsidRDefault="00815DE9" w:rsidP="000F1DCE">
                                <w:pPr>
                                  <w:rPr>
                                    <w:rFonts w:ascii="Avenir LT Std 65 Medium" w:hAnsi="Avenir LT Std 65 Medium"/>
                                    <w:sz w:val="20"/>
                                    <w:szCs w:val="20"/>
                                  </w:rPr>
                                </w:pPr>
                                <w:r w:rsidRPr="00CE3CEF">
                                  <w:rPr>
                                    <w:rFonts w:ascii="Avenir LT Std 65 Medium" w:hAnsi="Avenir LT Std 65 Medium"/>
                                    <w:color w:val="212121"/>
                                    <w:sz w:val="20"/>
                                    <w:szCs w:val="20"/>
                                    <w:shd w:val="clear" w:color="auto" w:fill="FFFFFF"/>
                                  </w:rPr>
                                  <w:t>Th</w:t>
                                </w:r>
                                <w:r w:rsidR="008B4B3F" w:rsidRPr="00CE3CEF">
                                  <w:rPr>
                                    <w:rFonts w:ascii="Avenir LT Std 65 Medium" w:hAnsi="Avenir LT Std 65 Medium"/>
                                    <w:color w:val="212121"/>
                                    <w:sz w:val="20"/>
                                    <w:szCs w:val="20"/>
                                    <w:shd w:val="clear" w:color="auto" w:fill="FFFFFF"/>
                                  </w:rPr>
                                  <w:t>e Astronomy Picture of The Day (APOID)API</w:t>
                                </w:r>
                                <w:r w:rsidRPr="00CE3CEF">
                                  <w:rPr>
                                    <w:rFonts w:ascii="Avenir LT Std 65 Medium" w:hAnsi="Avenir LT Std 65 Medium"/>
                                    <w:color w:val="212121"/>
                                    <w:sz w:val="20"/>
                                    <w:szCs w:val="20"/>
                                    <w:shd w:val="clear" w:color="auto" w:fill="FFFFFF"/>
                                  </w:rPr>
                                  <w:t xml:space="preserve"> structures the APOD imagery and associated metadata so that it can be repurposed for other applications. </w:t>
                                </w:r>
                                <w:r w:rsidR="008B4B3F" w:rsidRPr="00CE3CEF">
                                  <w:rPr>
                                    <w:rFonts w:ascii="Avenir LT Std 65 Medium" w:hAnsi="Avenir LT Std 65 Medium"/>
                                    <w:sz w:val="20"/>
                                    <w:szCs w:val="20"/>
                                  </w:rPr>
                                  <w:t>The application allows users to retrieve and view images and information provided by NASA's APOD API</w:t>
                                </w:r>
                                <w:r w:rsidR="008B4B3F" w:rsidRPr="00CE3CEF">
                                  <w:rPr>
                                    <w:rFonts w:ascii="Avenir LT Std 65 Medium" w:hAnsi="Avenir LT Std 65 Medium"/>
                                    <w:sz w:val="20"/>
                                    <w:szCs w:val="20"/>
                                  </w:rPr>
                                  <w:t>.</w:t>
                                </w:r>
                              </w:p>
                              <w:p w14:paraId="346D7843" w14:textId="15FC7FB7" w:rsidR="000F1DCE" w:rsidRDefault="00CE3CEF" w:rsidP="000F1DCE">
                                <w:pPr>
                                  <w:pStyle w:val="Heading2"/>
                                  <w:spacing w:line="360" w:lineRule="auto"/>
                                </w:pPr>
                                <w:r>
                                  <w:t>Implemented Features</w:t>
                                </w:r>
                              </w:p>
                              <w:p w14:paraId="20E66812" w14:textId="77777777" w:rsidR="00CE3CEF" w:rsidRPr="00CE3CEF" w:rsidRDefault="00CE3CEF" w:rsidP="00CE3CEF">
                                <w:pPr>
                                  <w:numPr>
                                    <w:ilvl w:val="0"/>
                                    <w:numId w:val="16"/>
                                  </w:numPr>
                                  <w:spacing w:line="276" w:lineRule="auto"/>
                                  <w:rPr>
                                    <w:rFonts w:ascii="Avenir LT Std 65 Medium" w:hAnsi="Avenir LT Std 65 Medium"/>
                                    <w:lang w:bidi="ar-SA"/>
                                  </w:rPr>
                                </w:pPr>
                                <w:r w:rsidRPr="00CE3CEF">
                                  <w:rPr>
                                    <w:rFonts w:ascii="Avenir LT Std 65 Medium" w:hAnsi="Avenir LT Std 65 Medium"/>
                                    <w:lang w:bidi="ar-SA"/>
                                  </w:rPr>
                                  <w:t>Search APOD images by date, date range, or count.</w:t>
                                </w:r>
                              </w:p>
                              <w:p w14:paraId="42334E3C" w14:textId="77777777" w:rsidR="00CE3CEF" w:rsidRPr="00CE3CEF" w:rsidRDefault="00CE3CEF" w:rsidP="00CE3CEF">
                                <w:pPr>
                                  <w:numPr>
                                    <w:ilvl w:val="0"/>
                                    <w:numId w:val="16"/>
                                  </w:numPr>
                                  <w:spacing w:line="276" w:lineRule="auto"/>
                                  <w:rPr>
                                    <w:rFonts w:ascii="Avenir LT Std 65 Medium" w:hAnsi="Avenir LT Std 65 Medium"/>
                                    <w:lang w:bidi="ar-SA"/>
                                  </w:rPr>
                                </w:pPr>
                                <w:r w:rsidRPr="00CE3CEF">
                                  <w:rPr>
                                    <w:rFonts w:ascii="Avenir LT Std 65 Medium" w:hAnsi="Avenir LT Std 65 Medium"/>
                                    <w:lang w:bidi="ar-SA"/>
                                  </w:rPr>
                                  <w:t>Display APOD images with titles and dates.</w:t>
                                </w:r>
                              </w:p>
                              <w:p w14:paraId="454D2984" w14:textId="0D4116B6" w:rsidR="00CE3CEF" w:rsidRDefault="00CE3CEF" w:rsidP="00CE3CEF">
                                <w:pPr>
                                  <w:numPr>
                                    <w:ilvl w:val="0"/>
                                    <w:numId w:val="16"/>
                                  </w:numPr>
                                  <w:rPr>
                                    <w:rFonts w:ascii="Avenir LT Std 65 Medium" w:hAnsi="Avenir LT Std 65 Medium"/>
                                  </w:rPr>
                                </w:pPr>
                                <w:r w:rsidRPr="00CE3CEF">
                                  <w:rPr>
                                    <w:rFonts w:ascii="Avenir LT Std 65 Medium" w:hAnsi="Avenir LT Std 65 Medium"/>
                                    <w:lang w:bidi="ar-SA"/>
                                  </w:rPr>
                                  <w:t>View detailed information about each APOD image in a modal.</w:t>
                                </w:r>
                              </w:p>
                              <w:p w14:paraId="151104B5" w14:textId="48EE5D42" w:rsidR="00CE3CEF" w:rsidRDefault="00CE3CEF" w:rsidP="00CE3CEF">
                                <w:pPr>
                                  <w:rPr>
                                    <w:rFonts w:ascii="Avenir LT Std 65 Medium" w:hAnsi="Avenir LT Std 65 Medium"/>
                                  </w:rPr>
                                </w:pPr>
                              </w:p>
                              <w:p w14:paraId="7B7C8E15" w14:textId="7463A50D" w:rsidR="00CE3CEF" w:rsidRDefault="00CE3CEF" w:rsidP="00CE3CEF">
                                <w:pPr>
                                  <w:rPr>
                                    <w:rFonts w:ascii="Avenir LT Std 65 Medium" w:hAnsi="Avenir LT Std 65 Medium"/>
                                  </w:rPr>
                                </w:pPr>
                              </w:p>
                              <w:p w14:paraId="331F694C" w14:textId="32C4CD8C" w:rsidR="00CE3CEF" w:rsidRDefault="00CE3CEF" w:rsidP="00CE3CEF">
                                <w:pPr>
                                  <w:pStyle w:val="Heading2"/>
                                  <w:spacing w:line="360" w:lineRule="auto"/>
                                </w:pPr>
                                <w:r>
                                  <w:t>How the Components Arranged &amp; How to use</w:t>
                                </w:r>
                              </w:p>
                              <w:p w14:paraId="430E3951"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The application provides a user interface to interact with the APOD API.</w:t>
                                </w:r>
                              </w:p>
                              <w:p w14:paraId="13B9C0E1"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Users can select search options such as date, date range, or count, and input corresponding values.</w:t>
                                </w:r>
                              </w:p>
                              <w:p w14:paraId="58293328" w14:textId="07F4CEC0"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Clicking the</w:t>
                                </w:r>
                                <w:r w:rsidRPr="00CE3CEF">
                                  <w:rPr>
                                    <w:rFonts w:ascii="Avenir LT Std 65 Medium" w:hAnsi="Avenir LT Std 65 Medium"/>
                                  </w:rPr>
                                  <w:t xml:space="preserve"> </w:t>
                                </w:r>
                                <w:r w:rsidRPr="00CE3CEF">
                                  <w:rPr>
                                    <w:rFonts w:ascii="Avenir LT Std 65 Medium" w:hAnsi="Avenir LT Std 65 Medium"/>
                                  </w:rPr>
                                  <w:t>"Search" button fetches and displays APOD images based on the selected search criteria.</w:t>
                                </w:r>
                              </w:p>
                              <w:p w14:paraId="3F9C60F2" w14:textId="77777777" w:rsidR="00CE3CEF" w:rsidRPr="00CE3CEF" w:rsidRDefault="00CE3CEF" w:rsidP="00CE3CEF">
                                <w:pPr>
                                  <w:pStyle w:val="ListParagraph"/>
                                  <w:numPr>
                                    <w:ilvl w:val="0"/>
                                    <w:numId w:val="18"/>
                                  </w:numPr>
                                  <w:spacing w:line="259" w:lineRule="auto"/>
                                  <w:rPr>
                                    <w:rFonts w:ascii="Avenir LT Std 65 Medium" w:hAnsi="Avenir LT Std 65 Medium"/>
                                  </w:rPr>
                                </w:pPr>
                                <w:r w:rsidRPr="00CE3CEF">
                                  <w:rPr>
                                    <w:rFonts w:ascii="Avenir LT Std 65 Medium" w:hAnsi="Avenir LT Std 65 Medium"/>
                                  </w:rPr>
                                  <w:t>Users can click on individual APOD images to view detailed information in a modal.</w:t>
                                </w:r>
                              </w:p>
                              <w:p w14:paraId="2DBFD371" w14:textId="77777777" w:rsidR="00CE3CEF" w:rsidRPr="00CE3CEF" w:rsidRDefault="00CE3CEF" w:rsidP="00CE3CEF">
                                <w:pPr>
                                  <w:spacing w:line="276" w:lineRule="auto"/>
                                  <w:rPr>
                                    <w:rFonts w:ascii="Avenir LT Std 65 Medium" w:hAnsi="Avenir LT Std 65 Medium"/>
                                    <w:lang w:bidi="ar-SA"/>
                                  </w:rPr>
                                </w:pPr>
                              </w:p>
                              <w:p w14:paraId="540B79A4" w14:textId="46F3110F" w:rsidR="000F1DCE" w:rsidRPr="007B346A" w:rsidRDefault="00DE02C7" w:rsidP="000F1DCE">
                                <w:pPr>
                                  <w:pStyle w:val="Heading3"/>
                                  <w:spacing w:line="360" w:lineRule="auto"/>
                                </w:pPr>
                                <w:r>
                                  <w:t>API Requests</w:t>
                                </w:r>
                              </w:p>
                              <w:p w14:paraId="3A5CCBBD"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APOD API Endpoint:</w:t>
                                </w:r>
                                <w:r w:rsidRPr="00E12345">
                                  <w:rPr>
                                    <w:rFonts w:ascii="Avenir LT Std 65 Medium" w:hAnsi="Avenir LT Std 65 Medium"/>
                                  </w:rPr>
                                  <w:t xml:space="preserve"> </w:t>
                                </w:r>
                                <w:r w:rsidRPr="00E12345">
                                  <w:rPr>
                                    <w:rFonts w:ascii="Avenir LT Std 65 Medium" w:hAnsi="Avenir LT Std 65 Medium"/>
                                    <w:b/>
                                    <w:bCs/>
                                  </w:rPr>
                                  <w:t>https://api.nasa.gov/planetary/apod</w:t>
                                </w:r>
                              </w:p>
                              <w:p w14:paraId="1500F385"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HTTP Request:</w:t>
                                </w:r>
                                <w:r w:rsidRPr="00E12345">
                                  <w:rPr>
                                    <w:rFonts w:ascii="Avenir LT Std 65 Medium" w:hAnsi="Avenir LT Std 65 Medium"/>
                                  </w:rPr>
                                  <w:t xml:space="preserve"> </w:t>
                                </w:r>
                                <w:r w:rsidRPr="00E12345">
                                  <w:rPr>
                                    <w:rFonts w:ascii="Avenir LT Std 65 Medium" w:hAnsi="Avenir LT Std 65 Medium"/>
                                    <w:b/>
                                    <w:bCs/>
                                  </w:rPr>
                                  <w:t>GET</w:t>
                                </w:r>
                              </w:p>
                              <w:p w14:paraId="608AF155" w14:textId="77777777" w:rsidR="00E12345" w:rsidRPr="00E12345" w:rsidRDefault="00E12345" w:rsidP="00E12345">
                                <w:pPr>
                                  <w:numPr>
                                    <w:ilvl w:val="0"/>
                                    <w:numId w:val="19"/>
                                  </w:numPr>
                                  <w:spacing w:after="160" w:line="259" w:lineRule="auto"/>
                                  <w:rPr>
                                    <w:rFonts w:ascii="Avenir LT Std 65 Medium" w:hAnsi="Avenir LT Std 65 Medium"/>
                                  </w:rPr>
                                </w:pPr>
                                <w:r w:rsidRPr="00E12345">
                                  <w:rPr>
                                    <w:rFonts w:ascii="Avenir LT Std 65 Medium" w:hAnsi="Avenir LT Std 65 Medium"/>
                                    <w:b/>
                                    <w:bCs/>
                                  </w:rPr>
                                  <w:t>Query Parameters:</w:t>
                                </w:r>
                              </w:p>
                              <w:p w14:paraId="4D5936AD"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date</w:t>
                                </w:r>
                                <w:r w:rsidRPr="00E12345">
                                  <w:rPr>
                                    <w:rFonts w:ascii="Avenir LT Std 65 Medium" w:hAnsi="Avenir LT Std 65 Medium"/>
                                  </w:rPr>
                                  <w:t>: The date of the APOD image to retrieve.</w:t>
                                </w:r>
                              </w:p>
                              <w:p w14:paraId="72935ACB"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start_date</w:t>
                                </w:r>
                                <w:proofErr w:type="spellEnd"/>
                                <w:r w:rsidRPr="00E12345">
                                  <w:rPr>
                                    <w:rFonts w:ascii="Avenir LT Std 65 Medium" w:hAnsi="Avenir LT Std 65 Medium"/>
                                  </w:rPr>
                                  <w:t>: The start of a date range.</w:t>
                                </w:r>
                              </w:p>
                              <w:p w14:paraId="1A0F16AF"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end_date</w:t>
                                </w:r>
                                <w:proofErr w:type="spellEnd"/>
                                <w:r w:rsidRPr="00E12345">
                                  <w:rPr>
                                    <w:rFonts w:ascii="Avenir LT Std 65 Medium" w:hAnsi="Avenir LT Std 65 Medium"/>
                                  </w:rPr>
                                  <w:t>: The end of the date range.</w:t>
                                </w:r>
                              </w:p>
                              <w:p w14:paraId="4FE5F1A5"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count</w:t>
                                </w:r>
                                <w:r w:rsidRPr="00E12345">
                                  <w:rPr>
                                    <w:rFonts w:ascii="Avenir LT Std 65 Medium" w:hAnsi="Avenir LT Std 65 Medium"/>
                                  </w:rPr>
                                  <w:t>: The number of randomly chosen images to return.</w:t>
                                </w:r>
                              </w:p>
                              <w:p w14:paraId="43741804" w14:textId="77777777" w:rsidR="00E12345" w:rsidRPr="00E12345" w:rsidRDefault="00E12345" w:rsidP="00E12345">
                                <w:pPr>
                                  <w:numPr>
                                    <w:ilvl w:val="1"/>
                                    <w:numId w:val="19"/>
                                  </w:numPr>
                                  <w:spacing w:after="160" w:line="259" w:lineRule="auto"/>
                                  <w:rPr>
                                    <w:rFonts w:ascii="Avenir LT Std 65 Medium" w:hAnsi="Avenir LT Std 65 Medium"/>
                                  </w:rPr>
                                </w:pPr>
                                <w:r w:rsidRPr="00E12345">
                                  <w:rPr>
                                    <w:rFonts w:ascii="Avenir LT Std 65 Medium" w:hAnsi="Avenir LT Std 65 Medium"/>
                                    <w:b/>
                                    <w:bCs/>
                                  </w:rPr>
                                  <w:t>thumbs</w:t>
                                </w:r>
                                <w:r w:rsidRPr="00E12345">
                                  <w:rPr>
                                    <w:rFonts w:ascii="Avenir LT Std 65 Medium" w:hAnsi="Avenir LT Std 65 Medium"/>
                                  </w:rPr>
                                  <w:t>: Return the URL of video thumbnails.</w:t>
                                </w:r>
                              </w:p>
                              <w:p w14:paraId="57CA1975" w14:textId="77777777" w:rsidR="00E12345" w:rsidRPr="00E12345" w:rsidRDefault="00E12345" w:rsidP="00E12345">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api_key</w:t>
                                </w:r>
                                <w:proofErr w:type="spellEnd"/>
                                <w:r w:rsidRPr="00E12345">
                                  <w:rPr>
                                    <w:rFonts w:ascii="Avenir LT Std 65 Medium" w:hAnsi="Avenir LT Std 65 Medium"/>
                                  </w:rPr>
                                  <w:t xml:space="preserve">: API key for expanded usage (default: </w:t>
                                </w:r>
                                <w:r w:rsidRPr="00E12345">
                                  <w:rPr>
                                    <w:rFonts w:ascii="Avenir LT Std 65 Medium" w:hAnsi="Avenir LT Std 65 Medium"/>
                                    <w:b/>
                                    <w:bCs/>
                                  </w:rPr>
                                  <w:t>DEMO_KEY</w:t>
                                </w:r>
                                <w:r w:rsidRPr="00E12345">
                                  <w:rPr>
                                    <w:rFonts w:ascii="Avenir LT Std 65 Medium" w:hAnsi="Avenir LT Std 65 Medium"/>
                                  </w:rPr>
                                  <w:t>).</w:t>
                                </w:r>
                              </w:p>
                              <w:p w14:paraId="15295AEB" w14:textId="77777777" w:rsidR="00DE02C7" w:rsidRDefault="00DE02C7"/>
                            </w:txbxContent>
                          </v:textbox>
                          <w10:anchorlock/>
                        </v:shape>
                      </w:pict>
                    </mc:Fallback>
                  </mc:AlternateContent>
                </w:r>
              </w:p>
            </w:tc>
          </w:tr>
        </w:tbl>
        <w:p w14:paraId="492D5041" w14:textId="77777777" w:rsidR="0068675D" w:rsidRPr="00CE3CEF" w:rsidRDefault="0068675D" w:rsidP="0068675D">
          <w:pPr>
            <w:spacing w:line="276" w:lineRule="auto"/>
            <w:rPr>
              <w:rFonts w:ascii="Avenir LT Std 65 Medium" w:hAnsi="Avenir LT Std 65 Medium"/>
              <w:lang w:bidi="ar-SA"/>
            </w:rPr>
          </w:pPr>
        </w:p>
        <w:p w14:paraId="6A6CB623" w14:textId="77777777" w:rsidR="0068675D" w:rsidRPr="007B346A" w:rsidRDefault="0068675D" w:rsidP="0068675D">
          <w:pPr>
            <w:pStyle w:val="Heading3"/>
            <w:spacing w:line="360" w:lineRule="auto"/>
          </w:pPr>
          <w:r>
            <w:t>API Requests</w:t>
          </w:r>
        </w:p>
        <w:p w14:paraId="679450ED" w14:textId="77777777" w:rsidR="0068675D" w:rsidRPr="00E12345" w:rsidRDefault="0068675D" w:rsidP="0068675D">
          <w:pPr>
            <w:numPr>
              <w:ilvl w:val="0"/>
              <w:numId w:val="19"/>
            </w:numPr>
            <w:spacing w:after="160" w:line="259" w:lineRule="auto"/>
            <w:rPr>
              <w:rFonts w:ascii="Avenir LT Std 65 Medium" w:hAnsi="Avenir LT Std 65 Medium"/>
            </w:rPr>
          </w:pPr>
          <w:r w:rsidRPr="00E12345">
            <w:rPr>
              <w:rFonts w:ascii="Avenir LT Std 65 Medium" w:hAnsi="Avenir LT Std 65 Medium"/>
              <w:b/>
              <w:bCs/>
            </w:rPr>
            <w:t>APOD API Endpoint:</w:t>
          </w:r>
          <w:r w:rsidRPr="00E12345">
            <w:rPr>
              <w:rFonts w:ascii="Avenir LT Std 65 Medium" w:hAnsi="Avenir LT Std 65 Medium"/>
            </w:rPr>
            <w:t xml:space="preserve"> </w:t>
          </w:r>
          <w:bookmarkStart w:id="1" w:name="_Hlk165733322"/>
          <w:r w:rsidRPr="00E12345">
            <w:rPr>
              <w:rFonts w:ascii="Avenir LT Std 65 Medium" w:hAnsi="Avenir LT Std 65 Medium"/>
              <w:b/>
              <w:bCs/>
            </w:rPr>
            <w:t>https://api.nasa.gov</w:t>
          </w:r>
          <w:bookmarkEnd w:id="1"/>
          <w:r w:rsidRPr="00E12345">
            <w:rPr>
              <w:rFonts w:ascii="Avenir LT Std 65 Medium" w:hAnsi="Avenir LT Std 65 Medium"/>
              <w:b/>
              <w:bCs/>
            </w:rPr>
            <w:t>/planetary/apod</w:t>
          </w:r>
        </w:p>
        <w:p w14:paraId="3FF189BC" w14:textId="77777777" w:rsidR="0068675D" w:rsidRPr="00E12345" w:rsidRDefault="0068675D" w:rsidP="0068675D">
          <w:pPr>
            <w:numPr>
              <w:ilvl w:val="0"/>
              <w:numId w:val="19"/>
            </w:numPr>
            <w:spacing w:after="160" w:line="259" w:lineRule="auto"/>
            <w:rPr>
              <w:rFonts w:ascii="Avenir LT Std 65 Medium" w:hAnsi="Avenir LT Std 65 Medium"/>
            </w:rPr>
          </w:pPr>
          <w:r w:rsidRPr="00E12345">
            <w:rPr>
              <w:rFonts w:ascii="Avenir LT Std 65 Medium" w:hAnsi="Avenir LT Std 65 Medium"/>
              <w:b/>
              <w:bCs/>
            </w:rPr>
            <w:t>HTTP Request:</w:t>
          </w:r>
          <w:r w:rsidRPr="00E12345">
            <w:rPr>
              <w:rFonts w:ascii="Avenir LT Std 65 Medium" w:hAnsi="Avenir LT Std 65 Medium"/>
            </w:rPr>
            <w:t xml:space="preserve"> </w:t>
          </w:r>
          <w:r w:rsidRPr="00E12345">
            <w:rPr>
              <w:rFonts w:ascii="Avenir LT Std 65 Medium" w:hAnsi="Avenir LT Std 65 Medium"/>
              <w:b/>
              <w:bCs/>
            </w:rPr>
            <w:t>GET</w:t>
          </w:r>
        </w:p>
        <w:p w14:paraId="303DD1E1" w14:textId="77777777" w:rsidR="0068675D" w:rsidRPr="00E12345" w:rsidRDefault="0068675D" w:rsidP="0068675D">
          <w:pPr>
            <w:numPr>
              <w:ilvl w:val="0"/>
              <w:numId w:val="19"/>
            </w:numPr>
            <w:spacing w:after="160" w:line="259" w:lineRule="auto"/>
            <w:rPr>
              <w:rFonts w:ascii="Avenir LT Std 65 Medium" w:hAnsi="Avenir LT Std 65 Medium"/>
            </w:rPr>
          </w:pPr>
          <w:r w:rsidRPr="00E12345">
            <w:rPr>
              <w:rFonts w:ascii="Avenir LT Std 65 Medium" w:hAnsi="Avenir LT Std 65 Medium"/>
              <w:b/>
              <w:bCs/>
            </w:rPr>
            <w:t>Query Parameters:</w:t>
          </w:r>
        </w:p>
        <w:p w14:paraId="4EA983BF" w14:textId="77777777" w:rsidR="0068675D" w:rsidRPr="00E12345" w:rsidRDefault="0068675D" w:rsidP="0068675D">
          <w:pPr>
            <w:numPr>
              <w:ilvl w:val="1"/>
              <w:numId w:val="19"/>
            </w:numPr>
            <w:spacing w:after="160" w:line="259" w:lineRule="auto"/>
            <w:rPr>
              <w:rFonts w:ascii="Avenir LT Std 65 Medium" w:hAnsi="Avenir LT Std 65 Medium"/>
            </w:rPr>
          </w:pPr>
          <w:r w:rsidRPr="00E12345">
            <w:rPr>
              <w:rFonts w:ascii="Avenir LT Std 65 Medium" w:hAnsi="Avenir LT Std 65 Medium"/>
              <w:b/>
              <w:bCs/>
            </w:rPr>
            <w:t>date</w:t>
          </w:r>
          <w:r w:rsidRPr="00E12345">
            <w:rPr>
              <w:rFonts w:ascii="Avenir LT Std 65 Medium" w:hAnsi="Avenir LT Std 65 Medium"/>
            </w:rPr>
            <w:t>: The date of the APOD image to retrieve.</w:t>
          </w:r>
        </w:p>
        <w:p w14:paraId="58301C83" w14:textId="77777777" w:rsidR="0068675D" w:rsidRPr="00E12345" w:rsidRDefault="0068675D" w:rsidP="0068675D">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start_date</w:t>
          </w:r>
          <w:proofErr w:type="spellEnd"/>
          <w:r w:rsidRPr="00E12345">
            <w:rPr>
              <w:rFonts w:ascii="Avenir LT Std 65 Medium" w:hAnsi="Avenir LT Std 65 Medium"/>
            </w:rPr>
            <w:t>: The start of a date range.</w:t>
          </w:r>
        </w:p>
        <w:p w14:paraId="48C2BD88" w14:textId="77777777" w:rsidR="0068675D" w:rsidRPr="00E12345" w:rsidRDefault="0068675D" w:rsidP="0068675D">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end_date</w:t>
          </w:r>
          <w:proofErr w:type="spellEnd"/>
          <w:r w:rsidRPr="00E12345">
            <w:rPr>
              <w:rFonts w:ascii="Avenir LT Std 65 Medium" w:hAnsi="Avenir LT Std 65 Medium"/>
            </w:rPr>
            <w:t>: The end of the date range.</w:t>
          </w:r>
        </w:p>
        <w:p w14:paraId="71EDF27B" w14:textId="77777777" w:rsidR="0068675D" w:rsidRPr="00E12345" w:rsidRDefault="0068675D" w:rsidP="0068675D">
          <w:pPr>
            <w:numPr>
              <w:ilvl w:val="1"/>
              <w:numId w:val="19"/>
            </w:numPr>
            <w:spacing w:after="160" w:line="259" w:lineRule="auto"/>
            <w:rPr>
              <w:rFonts w:ascii="Avenir LT Std 65 Medium" w:hAnsi="Avenir LT Std 65 Medium"/>
            </w:rPr>
          </w:pPr>
          <w:r w:rsidRPr="00E12345">
            <w:rPr>
              <w:rFonts w:ascii="Avenir LT Std 65 Medium" w:hAnsi="Avenir LT Std 65 Medium"/>
              <w:b/>
              <w:bCs/>
            </w:rPr>
            <w:t>count</w:t>
          </w:r>
          <w:r w:rsidRPr="00E12345">
            <w:rPr>
              <w:rFonts w:ascii="Avenir LT Std 65 Medium" w:hAnsi="Avenir LT Std 65 Medium"/>
            </w:rPr>
            <w:t>: The number of randomly chosen images to return.</w:t>
          </w:r>
        </w:p>
        <w:p w14:paraId="507C3DFC" w14:textId="77777777" w:rsidR="0068675D" w:rsidRPr="00E12345" w:rsidRDefault="0068675D" w:rsidP="0068675D">
          <w:pPr>
            <w:numPr>
              <w:ilvl w:val="1"/>
              <w:numId w:val="19"/>
            </w:numPr>
            <w:spacing w:after="160" w:line="259" w:lineRule="auto"/>
            <w:rPr>
              <w:rFonts w:ascii="Avenir LT Std 65 Medium" w:hAnsi="Avenir LT Std 65 Medium"/>
            </w:rPr>
          </w:pPr>
          <w:r w:rsidRPr="00E12345">
            <w:rPr>
              <w:rFonts w:ascii="Avenir LT Std 65 Medium" w:hAnsi="Avenir LT Std 65 Medium"/>
              <w:b/>
              <w:bCs/>
            </w:rPr>
            <w:t>thumbs</w:t>
          </w:r>
          <w:r w:rsidRPr="00E12345">
            <w:rPr>
              <w:rFonts w:ascii="Avenir LT Std 65 Medium" w:hAnsi="Avenir LT Std 65 Medium"/>
            </w:rPr>
            <w:t>: Return the URL of video thumbnails.</w:t>
          </w:r>
        </w:p>
        <w:p w14:paraId="4962DC90" w14:textId="77777777" w:rsidR="0068675D" w:rsidRPr="00E12345" w:rsidRDefault="0068675D" w:rsidP="0068675D">
          <w:pPr>
            <w:numPr>
              <w:ilvl w:val="1"/>
              <w:numId w:val="19"/>
            </w:numPr>
            <w:spacing w:after="160" w:line="259" w:lineRule="auto"/>
            <w:rPr>
              <w:rFonts w:ascii="Avenir LT Std 65 Medium" w:hAnsi="Avenir LT Std 65 Medium"/>
            </w:rPr>
          </w:pPr>
          <w:proofErr w:type="spellStart"/>
          <w:r w:rsidRPr="00E12345">
            <w:rPr>
              <w:rFonts w:ascii="Avenir LT Std 65 Medium" w:hAnsi="Avenir LT Std 65 Medium"/>
              <w:b/>
              <w:bCs/>
            </w:rPr>
            <w:t>api_key</w:t>
          </w:r>
          <w:proofErr w:type="spellEnd"/>
          <w:r w:rsidRPr="00E12345">
            <w:rPr>
              <w:rFonts w:ascii="Avenir LT Std 65 Medium" w:hAnsi="Avenir LT Std 65 Medium"/>
            </w:rPr>
            <w:t xml:space="preserve">: API key for expanded usage (default: </w:t>
          </w:r>
          <w:r w:rsidRPr="00E12345">
            <w:rPr>
              <w:rFonts w:ascii="Avenir LT Std 65 Medium" w:hAnsi="Avenir LT Std 65 Medium"/>
              <w:b/>
              <w:bCs/>
            </w:rPr>
            <w:t>DEMO_KEY</w:t>
          </w:r>
          <w:r w:rsidRPr="00E12345">
            <w:rPr>
              <w:rFonts w:ascii="Avenir LT Std 65 Medium" w:hAnsi="Avenir LT Std 65 Medium"/>
            </w:rPr>
            <w:t>).</w:t>
          </w:r>
        </w:p>
        <w:p w14:paraId="70B46F5B" w14:textId="77777777" w:rsidR="0068675D" w:rsidRDefault="0068675D" w:rsidP="0068675D"/>
        <w:p w14:paraId="39B38FCB" w14:textId="456DA1D5" w:rsidR="0068675D" w:rsidRPr="007B346A" w:rsidRDefault="0068675D" w:rsidP="0068675D">
          <w:pPr>
            <w:pStyle w:val="Heading3"/>
            <w:spacing w:line="360" w:lineRule="auto"/>
          </w:pPr>
          <w:r>
            <w:t>Implementation Details</w:t>
          </w:r>
        </w:p>
        <w:p w14:paraId="3441B097" w14:textId="1C063D8E" w:rsidR="0068675D" w:rsidRDefault="0068675D" w:rsidP="0068675D">
          <w:pPr>
            <w:spacing w:line="259" w:lineRule="auto"/>
            <w:rPr>
              <w:rFonts w:ascii="Avenir LT Std 65 Medium" w:hAnsi="Avenir LT Std 65 Medium"/>
            </w:rPr>
          </w:pPr>
          <w:r w:rsidRPr="0068675D">
            <w:rPr>
              <w:rFonts w:ascii="Avenir LT Std 65 Medium" w:hAnsi="Avenir LT Std 65 Medium"/>
            </w:rPr>
            <w:t xml:space="preserve">The application is built using React and utilizes the Ant Design and Material-UI libraries for UI components. It communicates with the APOD API using </w:t>
          </w:r>
          <w:proofErr w:type="spellStart"/>
          <w:r w:rsidRPr="0068675D">
            <w:rPr>
              <w:rFonts w:ascii="Avenir LT Std 65 Medium" w:hAnsi="Avenir LT Std 65 Medium"/>
            </w:rPr>
            <w:t>Axios</w:t>
          </w:r>
          <w:proofErr w:type="spellEnd"/>
          <w:r w:rsidRPr="0068675D">
            <w:rPr>
              <w:rFonts w:ascii="Avenir LT Std 65 Medium" w:hAnsi="Avenir LT Std 65 Medium"/>
            </w:rPr>
            <w:t xml:space="preserve"> for making HTTP requests.</w:t>
          </w:r>
        </w:p>
        <w:p w14:paraId="00EF1139" w14:textId="77777777" w:rsidR="00C10F9D" w:rsidRPr="00C10F9D" w:rsidRDefault="00C10F9D" w:rsidP="00C10F9D">
          <w:pPr>
            <w:spacing w:after="160" w:line="259" w:lineRule="auto"/>
            <w:rPr>
              <w:rFonts w:ascii="Avenir LT Std 65 Medium" w:hAnsi="Avenir LT Std 65 Medium"/>
              <w:b/>
              <w:bCs/>
            </w:rPr>
          </w:pPr>
          <w:r w:rsidRPr="00C10F9D">
            <w:rPr>
              <w:rFonts w:ascii="Avenir LT Std 65 Medium" w:hAnsi="Avenir LT Std 65 Medium"/>
              <w:b/>
              <w:bCs/>
            </w:rPr>
            <w:t>Components:</w:t>
          </w:r>
        </w:p>
        <w:p w14:paraId="6E745C7F" w14:textId="77777777" w:rsidR="00C10F9D" w:rsidRPr="00C10F9D" w:rsidRDefault="00C10F9D" w:rsidP="00C10F9D">
          <w:pPr>
            <w:numPr>
              <w:ilvl w:val="0"/>
              <w:numId w:val="20"/>
            </w:numPr>
            <w:spacing w:after="160" w:line="259" w:lineRule="auto"/>
            <w:rPr>
              <w:rFonts w:ascii="Avenir LT Std 65 Medium" w:hAnsi="Avenir LT Std 65 Medium"/>
              <w:sz w:val="22"/>
              <w:szCs w:val="22"/>
            </w:rPr>
          </w:pPr>
          <w:proofErr w:type="spellStart"/>
          <w:r w:rsidRPr="00C10F9D">
            <w:rPr>
              <w:rFonts w:ascii="Avenir LT Std 65 Medium" w:hAnsi="Avenir LT Std 65 Medium"/>
              <w:b/>
              <w:bCs/>
              <w:sz w:val="22"/>
              <w:szCs w:val="22"/>
            </w:rPr>
            <w:t>PictureOfTheDay</w:t>
          </w:r>
          <w:proofErr w:type="spellEnd"/>
          <w:r w:rsidRPr="00C10F9D">
            <w:rPr>
              <w:rFonts w:ascii="Avenir LT Std 65 Medium" w:hAnsi="Avenir LT Std 65 Medium"/>
              <w:b/>
              <w:bCs/>
              <w:sz w:val="22"/>
              <w:szCs w:val="22"/>
            </w:rPr>
            <w:t xml:space="preserve"> Component:</w:t>
          </w:r>
        </w:p>
        <w:p w14:paraId="010D5519" w14:textId="77777777" w:rsidR="00C10F9D" w:rsidRPr="00C10F9D" w:rsidRDefault="00C10F9D" w:rsidP="00C10F9D">
          <w:pPr>
            <w:numPr>
              <w:ilvl w:val="1"/>
              <w:numId w:val="20"/>
            </w:numPr>
            <w:spacing w:after="160" w:line="259" w:lineRule="auto"/>
            <w:rPr>
              <w:rFonts w:ascii="Avenir LT Std 65 Medium" w:hAnsi="Avenir LT Std 65 Medium"/>
            </w:rPr>
          </w:pPr>
          <w:r w:rsidRPr="00C10F9D">
            <w:rPr>
              <w:rFonts w:ascii="Avenir LT Std 65 Medium" w:hAnsi="Avenir LT Std 65 Medium"/>
            </w:rPr>
            <w:t>Provides the main interface for interacting with the APOD API.</w:t>
          </w:r>
        </w:p>
        <w:p w14:paraId="778660BE" w14:textId="77777777" w:rsidR="00C10F9D" w:rsidRPr="00C10F9D" w:rsidRDefault="00C10F9D" w:rsidP="00C10F9D">
          <w:pPr>
            <w:numPr>
              <w:ilvl w:val="1"/>
              <w:numId w:val="20"/>
            </w:numPr>
            <w:spacing w:after="160" w:line="259" w:lineRule="auto"/>
            <w:rPr>
              <w:rFonts w:ascii="Avenir LT Std 65 Medium" w:hAnsi="Avenir LT Std 65 Medium"/>
            </w:rPr>
          </w:pPr>
          <w:r w:rsidRPr="00C10F9D">
            <w:rPr>
              <w:rFonts w:ascii="Avenir LT Std 65 Medium" w:hAnsi="Avenir LT Std 65 Medium"/>
            </w:rPr>
            <w:t>Allows users to select search options and input values.</w:t>
          </w:r>
        </w:p>
        <w:p w14:paraId="793A4FDC" w14:textId="77777777" w:rsidR="00C10F9D" w:rsidRPr="00C10F9D" w:rsidRDefault="00C10F9D" w:rsidP="00C10F9D">
          <w:pPr>
            <w:numPr>
              <w:ilvl w:val="1"/>
              <w:numId w:val="20"/>
            </w:numPr>
            <w:spacing w:after="160" w:line="259" w:lineRule="auto"/>
            <w:rPr>
              <w:rFonts w:ascii="Avenir LT Std 65 Medium" w:hAnsi="Avenir LT Std 65 Medium"/>
            </w:rPr>
          </w:pPr>
          <w:r w:rsidRPr="00C10F9D">
            <w:rPr>
              <w:rFonts w:ascii="Avenir LT Std 65 Medium" w:hAnsi="Avenir LT Std 65 Medium"/>
            </w:rPr>
            <w:t>Displays search results and APOD images.</w:t>
          </w:r>
        </w:p>
        <w:p w14:paraId="4D169372" w14:textId="77777777" w:rsidR="00C10F9D" w:rsidRPr="00C10F9D" w:rsidRDefault="00C10F9D" w:rsidP="00C10F9D">
          <w:pPr>
            <w:numPr>
              <w:ilvl w:val="0"/>
              <w:numId w:val="20"/>
            </w:numPr>
            <w:spacing w:after="160" w:line="259" w:lineRule="auto"/>
            <w:rPr>
              <w:rFonts w:ascii="Avenir LT Std 65 Medium" w:hAnsi="Avenir LT Std 65 Medium"/>
            </w:rPr>
          </w:pPr>
          <w:proofErr w:type="spellStart"/>
          <w:r w:rsidRPr="00C10F9D">
            <w:rPr>
              <w:rFonts w:ascii="Avenir LT Std 65 Medium" w:hAnsi="Avenir LT Std 65 Medium"/>
              <w:b/>
              <w:bCs/>
            </w:rPr>
            <w:t>APODImage</w:t>
          </w:r>
          <w:proofErr w:type="spellEnd"/>
          <w:r w:rsidRPr="00C10F9D">
            <w:rPr>
              <w:rFonts w:ascii="Avenir LT Std 65 Medium" w:hAnsi="Avenir LT Std 65 Medium"/>
              <w:b/>
              <w:bCs/>
            </w:rPr>
            <w:t xml:space="preserve"> Component:</w:t>
          </w:r>
        </w:p>
        <w:p w14:paraId="7623653C" w14:textId="77777777" w:rsidR="00C10F9D" w:rsidRPr="00C10F9D" w:rsidRDefault="00C10F9D" w:rsidP="00C10F9D">
          <w:pPr>
            <w:numPr>
              <w:ilvl w:val="1"/>
              <w:numId w:val="20"/>
            </w:numPr>
            <w:spacing w:after="160" w:line="259" w:lineRule="auto"/>
            <w:rPr>
              <w:rFonts w:ascii="Avenir LT Std 65 Medium" w:hAnsi="Avenir LT Std 65 Medium"/>
            </w:rPr>
          </w:pPr>
          <w:r w:rsidRPr="00C10F9D">
            <w:rPr>
              <w:rFonts w:ascii="Avenir LT Std 65 Medium" w:hAnsi="Avenir LT Std 65 Medium"/>
            </w:rPr>
            <w:t>Fetches APOD data based on search criteria.</w:t>
          </w:r>
        </w:p>
        <w:p w14:paraId="46EFB36B" w14:textId="77777777" w:rsidR="00C10F9D" w:rsidRPr="00C10F9D" w:rsidRDefault="00C10F9D" w:rsidP="00C10F9D">
          <w:pPr>
            <w:numPr>
              <w:ilvl w:val="1"/>
              <w:numId w:val="20"/>
            </w:numPr>
            <w:spacing w:after="160" w:line="259" w:lineRule="auto"/>
            <w:rPr>
              <w:rFonts w:ascii="Avenir LT Std 65 Medium" w:hAnsi="Avenir LT Std 65 Medium"/>
            </w:rPr>
          </w:pPr>
          <w:r w:rsidRPr="00C10F9D">
            <w:rPr>
              <w:rFonts w:ascii="Avenir LT Std 65 Medium" w:hAnsi="Avenir LT Std 65 Medium"/>
            </w:rPr>
            <w:t>Displays APOD images with titles and dates.</w:t>
          </w:r>
        </w:p>
        <w:p w14:paraId="74C2FD30" w14:textId="77777777" w:rsidR="00C10F9D" w:rsidRPr="00C10F9D" w:rsidRDefault="00C10F9D" w:rsidP="00C10F9D">
          <w:pPr>
            <w:numPr>
              <w:ilvl w:val="1"/>
              <w:numId w:val="20"/>
            </w:numPr>
            <w:spacing w:line="259" w:lineRule="auto"/>
            <w:rPr>
              <w:rFonts w:ascii="Avenir LT Std 65 Medium" w:hAnsi="Avenir LT Std 65 Medium"/>
            </w:rPr>
          </w:pPr>
          <w:r w:rsidRPr="00C10F9D">
            <w:rPr>
              <w:rFonts w:ascii="Avenir LT Std 65 Medium" w:hAnsi="Avenir LT Std 65 Medium"/>
            </w:rPr>
            <w:t>Handles modal display for detailed image information.</w:t>
          </w:r>
        </w:p>
        <w:p w14:paraId="3674348C" w14:textId="2310AF09" w:rsidR="00C10F9D" w:rsidRDefault="00C10F9D" w:rsidP="0068675D">
          <w:pPr>
            <w:spacing w:line="259" w:lineRule="auto"/>
            <w:rPr>
              <w:rFonts w:ascii="Avenir LT Std 65 Medium" w:hAnsi="Avenir LT Std 65 Medium"/>
            </w:rPr>
          </w:pPr>
        </w:p>
        <w:p w14:paraId="5217AD62" w14:textId="77777777" w:rsidR="00C10F9D" w:rsidRPr="0068675D" w:rsidRDefault="00C10F9D" w:rsidP="0068675D">
          <w:pPr>
            <w:spacing w:after="160" w:line="259" w:lineRule="auto"/>
            <w:rPr>
              <w:rFonts w:ascii="Avenir LT Std 65 Medium" w:hAnsi="Avenir LT Std 65 Medium"/>
            </w:rPr>
          </w:pPr>
        </w:p>
        <w:p w14:paraId="1A75A816" w14:textId="3DE27EA1" w:rsidR="000F1DCE" w:rsidRDefault="004B698E">
          <w:pPr>
            <w:spacing w:after="200"/>
            <w:rPr>
              <w:b/>
            </w:rPr>
          </w:pPr>
        </w:p>
      </w:sdtContent>
    </w:sdt>
    <w:p w14:paraId="3520C918" w14:textId="5495D800" w:rsidR="00DE02C7" w:rsidRDefault="00DE02C7">
      <w:pPr>
        <w:spacing w:after="200"/>
        <w:rPr>
          <w:b/>
        </w:rPr>
      </w:pPr>
    </w:p>
    <w:p w14:paraId="138C54FD" w14:textId="09A53159" w:rsidR="00793E4A" w:rsidRDefault="00793E4A">
      <w:pPr>
        <w:spacing w:after="200"/>
        <w:rPr>
          <w:b/>
        </w:rPr>
      </w:pP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688"/>
      </w:tblGrid>
      <w:tr w:rsidR="00793E4A" w:rsidRPr="000F1DCE" w14:paraId="7A939727" w14:textId="77777777" w:rsidTr="001125F9">
        <w:trPr>
          <w:cnfStyle w:val="100000000000" w:firstRow="1" w:lastRow="0" w:firstColumn="0" w:lastColumn="0" w:oddVBand="0" w:evenVBand="0" w:oddHBand="0"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0FD1E363" w14:textId="77777777" w:rsidR="00793E4A" w:rsidRDefault="00793E4A" w:rsidP="00793E4A">
            <w:pPr>
              <w:pStyle w:val="Subtitle"/>
              <w:framePr w:hSpace="0" w:wrap="auto" w:vAnchor="margin" w:hAnchor="text" w:yAlign="inline"/>
              <w:rPr>
                <w:b w:val="0"/>
                <w:bCs w:val="0"/>
              </w:rPr>
            </w:pPr>
          </w:p>
          <w:p w14:paraId="47DC8077" w14:textId="77777777" w:rsidR="00793E4A" w:rsidRDefault="00793E4A" w:rsidP="00793E4A">
            <w:pPr>
              <w:pStyle w:val="Title"/>
              <w:framePr w:hSpace="0" w:wrap="auto" w:vAnchor="margin" w:hAnchor="text" w:yAlign="inline"/>
              <w:rPr>
                <w:b/>
                <w:bCs/>
              </w:rPr>
            </w:pPr>
          </w:p>
          <w:p w14:paraId="3BE5D11A" w14:textId="0EC00E8D" w:rsidR="00793E4A" w:rsidRPr="00793E4A" w:rsidRDefault="00793E4A" w:rsidP="00793E4A">
            <w:pPr>
              <w:pStyle w:val="Title"/>
              <w:framePr w:hSpace="0" w:wrap="auto" w:vAnchor="margin" w:hAnchor="text" w:yAlign="inline"/>
            </w:pPr>
            <w:r>
              <w:t>Mars Rover API</w:t>
            </w:r>
          </w:p>
        </w:tc>
      </w:tr>
    </w:tbl>
    <w:p w14:paraId="10998C6B" w14:textId="68706358" w:rsidR="001B3108" w:rsidRDefault="00870334">
      <w:pPr>
        <w:spacing w:after="200"/>
        <w:rPr>
          <w:b/>
        </w:rPr>
      </w:pPr>
      <w:r>
        <w:rPr>
          <w:b/>
          <w:noProof/>
        </w:rPr>
        <w:drawing>
          <wp:inline distT="0" distB="0" distL="0" distR="0" wp14:anchorId="3AA00EAC" wp14:editId="338C009C">
            <wp:extent cx="5859780" cy="47929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jpg"/>
                    <pic:cNvPicPr/>
                  </pic:nvPicPr>
                  <pic:blipFill>
                    <a:blip r:embed="rId10">
                      <a:extLst>
                        <a:ext uri="{28A0092B-C50C-407E-A947-70E740481C1C}">
                          <a14:useLocalDpi xmlns:a14="http://schemas.microsoft.com/office/drawing/2010/main" val="0"/>
                        </a:ext>
                      </a:extLst>
                    </a:blip>
                    <a:stretch>
                      <a:fillRect/>
                    </a:stretch>
                  </pic:blipFill>
                  <pic:spPr>
                    <a:xfrm>
                      <a:off x="0" y="0"/>
                      <a:ext cx="5859780" cy="4792980"/>
                    </a:xfrm>
                    <a:prstGeom prst="rect">
                      <a:avLst/>
                    </a:prstGeom>
                  </pic:spPr>
                </pic:pic>
              </a:graphicData>
            </a:graphic>
          </wp:inline>
        </w:drawing>
      </w:r>
    </w:p>
    <w:p w14:paraId="128572B0" w14:textId="248D7A91" w:rsidR="001B3108" w:rsidRDefault="001B3108">
      <w:pPr>
        <w:spacing w:after="200"/>
        <w:rPr>
          <w:b/>
        </w:rPr>
      </w:pPr>
    </w:p>
    <w:p w14:paraId="62A3E218" w14:textId="44258F41" w:rsidR="001B3108" w:rsidRDefault="001B3108">
      <w:pPr>
        <w:spacing w:after="200"/>
        <w:rPr>
          <w:b/>
        </w:rPr>
      </w:pPr>
    </w:p>
    <w:p w14:paraId="6FF596F6" w14:textId="3BAD6037" w:rsidR="001B3108" w:rsidRDefault="001B3108">
      <w:pPr>
        <w:spacing w:after="200"/>
        <w:rPr>
          <w:b/>
        </w:rPr>
      </w:pPr>
    </w:p>
    <w:p w14:paraId="0550F9C6" w14:textId="0E8AC19A" w:rsidR="001B3108" w:rsidRDefault="001B3108">
      <w:pPr>
        <w:spacing w:after="200"/>
        <w:rPr>
          <w:b/>
        </w:rPr>
      </w:pPr>
    </w:p>
    <w:p w14:paraId="0891D107" w14:textId="5D0CB1AA" w:rsidR="001B3108" w:rsidRDefault="001B3108">
      <w:pPr>
        <w:spacing w:after="200"/>
        <w:rPr>
          <w:b/>
        </w:rPr>
      </w:pPr>
    </w:p>
    <w:p w14:paraId="233C4D98" w14:textId="67DA48E8" w:rsidR="001B3108" w:rsidRDefault="001B3108" w:rsidP="001B3108">
      <w:pPr>
        <w:pStyle w:val="Heading1"/>
        <w:spacing w:line="360" w:lineRule="auto"/>
      </w:pPr>
      <w:r>
        <w:lastRenderedPageBreak/>
        <w:t>Overview</w:t>
      </w:r>
    </w:p>
    <w:p w14:paraId="455FB9A2" w14:textId="77777777" w:rsidR="001B3108" w:rsidRPr="0003261C" w:rsidRDefault="001B3108" w:rsidP="001B3108">
      <w:pPr>
        <w:spacing w:line="276" w:lineRule="auto"/>
        <w:rPr>
          <w:rFonts w:ascii="Avenir LT Std 65 Medium" w:hAnsi="Avenir LT Std 65 Medium"/>
          <w:lang w:bidi="ar-SA"/>
        </w:rPr>
      </w:pPr>
      <w:r w:rsidRPr="0003261C">
        <w:rPr>
          <w:rFonts w:ascii="Avenir LT Std 65 Medium" w:hAnsi="Avenir LT Std 65 Medium"/>
          <w:lang w:bidi="ar-SA"/>
        </w:rPr>
        <w:t xml:space="preserve">The Mars Rover Photos API provides access to image data collected by NASA's Curiosity, Opportunity, and Spirit rovers on Mars. This API allows developers, educators, and citizen scientists to easily access and utilize Mars rover image data. The API is maintained by Chris </w:t>
      </w:r>
      <w:proofErr w:type="spellStart"/>
      <w:r w:rsidRPr="0003261C">
        <w:rPr>
          <w:rFonts w:ascii="Avenir LT Std 65 Medium" w:hAnsi="Avenir LT Std 65 Medium"/>
          <w:lang w:bidi="ar-SA"/>
        </w:rPr>
        <w:t>Cerami</w:t>
      </w:r>
      <w:proofErr w:type="spellEnd"/>
      <w:r w:rsidRPr="0003261C">
        <w:rPr>
          <w:rFonts w:ascii="Avenir LT Std 65 Medium" w:hAnsi="Avenir LT Std 65 Medium"/>
          <w:lang w:bidi="ar-SA"/>
        </w:rPr>
        <w:t>.</w:t>
      </w:r>
    </w:p>
    <w:p w14:paraId="3C2BEA03" w14:textId="77777777" w:rsidR="001B3108" w:rsidRPr="001B3108" w:rsidRDefault="001B3108" w:rsidP="001B3108"/>
    <w:p w14:paraId="617A15BE" w14:textId="77777777" w:rsidR="001B3108" w:rsidRDefault="001B3108" w:rsidP="001B3108">
      <w:pPr>
        <w:pStyle w:val="Heading2"/>
        <w:spacing w:line="360" w:lineRule="auto"/>
      </w:pPr>
      <w:r>
        <w:t>Implemented Features</w:t>
      </w:r>
    </w:p>
    <w:p w14:paraId="5A4D0D0F" w14:textId="77777777" w:rsidR="006214A8" w:rsidRPr="006214A8" w:rsidRDefault="006214A8" w:rsidP="006214A8">
      <w:pPr>
        <w:spacing w:line="276" w:lineRule="auto"/>
        <w:rPr>
          <w:rFonts w:ascii="Avenir LT Std 65 Medium" w:hAnsi="Avenir LT Std 65 Medium"/>
          <w:lang w:bidi="ar-SA"/>
        </w:rPr>
      </w:pPr>
      <w:r w:rsidRPr="006214A8">
        <w:rPr>
          <w:rFonts w:ascii="Avenir LT Std 65 Medium" w:hAnsi="Avenir LT Std 65 Medium"/>
          <w:lang w:bidi="ar-SA"/>
        </w:rPr>
        <w:t xml:space="preserve">Photos can be queried based on Martian </w:t>
      </w:r>
      <w:proofErr w:type="spellStart"/>
      <w:r w:rsidRPr="006214A8">
        <w:rPr>
          <w:rFonts w:ascii="Avenir LT Std 65 Medium" w:hAnsi="Avenir LT Std 65 Medium"/>
          <w:lang w:bidi="ar-SA"/>
        </w:rPr>
        <w:t>sol</w:t>
      </w:r>
      <w:proofErr w:type="spellEnd"/>
      <w:r w:rsidRPr="006214A8">
        <w:rPr>
          <w:rFonts w:ascii="Avenir LT Std 65 Medium" w:hAnsi="Avenir LT Std 65 Medium"/>
          <w:lang w:bidi="ar-SA"/>
        </w:rPr>
        <w:t xml:space="preserve"> (rotation or day) or Earth date. Additionally, results can be filtered by the camera with which the photo was taken. Each query returns a maximum of 25 photos per call, with pagination support for larger result sets.</w:t>
      </w:r>
    </w:p>
    <w:p w14:paraId="25BEF671" w14:textId="1310FB4A" w:rsidR="001B3108" w:rsidRDefault="001B3108" w:rsidP="001B3108">
      <w:pPr>
        <w:rPr>
          <w:rFonts w:ascii="Avenir LT Std 65 Medium" w:hAnsi="Avenir LT Std 65 Medium"/>
        </w:rPr>
      </w:pPr>
    </w:p>
    <w:p w14:paraId="0D84F7B7" w14:textId="77777777" w:rsidR="006214A8" w:rsidRDefault="006214A8" w:rsidP="001B3108">
      <w:pPr>
        <w:rPr>
          <w:rFonts w:ascii="Avenir LT Std 65 Medium" w:hAnsi="Avenir LT Std 65 Medium"/>
        </w:rPr>
      </w:pPr>
    </w:p>
    <w:p w14:paraId="5B5845E5" w14:textId="03D87D33" w:rsidR="005624EB" w:rsidRDefault="005624EB" w:rsidP="005624EB">
      <w:pPr>
        <w:pStyle w:val="Heading2"/>
        <w:spacing w:line="360" w:lineRule="auto"/>
      </w:pPr>
      <w:r>
        <w:t>API Requests</w:t>
      </w:r>
    </w:p>
    <w:p w14:paraId="647E4CBD" w14:textId="77777777" w:rsidR="005624EB" w:rsidRPr="006214A8" w:rsidRDefault="005624EB" w:rsidP="005624EB">
      <w:pPr>
        <w:spacing w:line="276" w:lineRule="auto"/>
        <w:rPr>
          <w:rFonts w:ascii="Avenir LT Std 65 Medium" w:hAnsi="Avenir LT Std 65 Medium"/>
          <w:lang w:bidi="ar-SA"/>
        </w:rPr>
      </w:pPr>
      <w:r w:rsidRPr="006214A8">
        <w:rPr>
          <w:rFonts w:ascii="Avenir LT Std 65 Medium" w:hAnsi="Avenir LT Std 65 Medium"/>
          <w:lang w:bidi="ar-SA"/>
        </w:rPr>
        <w:t xml:space="preserve">Photos can be queried based on Martian </w:t>
      </w:r>
      <w:proofErr w:type="spellStart"/>
      <w:r w:rsidRPr="006214A8">
        <w:rPr>
          <w:rFonts w:ascii="Avenir LT Std 65 Medium" w:hAnsi="Avenir LT Std 65 Medium"/>
          <w:lang w:bidi="ar-SA"/>
        </w:rPr>
        <w:t>sol</w:t>
      </w:r>
      <w:proofErr w:type="spellEnd"/>
      <w:r w:rsidRPr="006214A8">
        <w:rPr>
          <w:rFonts w:ascii="Avenir LT Std 65 Medium" w:hAnsi="Avenir LT Std 65 Medium"/>
          <w:lang w:bidi="ar-SA"/>
        </w:rPr>
        <w:t xml:space="preserve"> (rotation or day) or Earth date. Additionally, results can be filtered by the camera with which the photo was taken. Each query returns a maximum of 25 photos per call, with pagination support for larger result sets.</w:t>
      </w:r>
    </w:p>
    <w:p w14:paraId="4B08A278" w14:textId="534FE85F" w:rsidR="001B3108" w:rsidRDefault="001B3108">
      <w:pPr>
        <w:spacing w:after="200"/>
        <w:rPr>
          <w:b/>
        </w:rPr>
      </w:pPr>
    </w:p>
    <w:p w14:paraId="4A51809C" w14:textId="77777777" w:rsidR="005624EB" w:rsidRPr="00C8598D" w:rsidRDefault="005624EB" w:rsidP="005624EB">
      <w:pPr>
        <w:spacing w:after="160" w:line="259" w:lineRule="auto"/>
        <w:rPr>
          <w:rFonts w:ascii="Avenir LT Std 65 Medium" w:hAnsi="Avenir LT Std 65 Medium"/>
          <w:b/>
          <w:bCs/>
        </w:rPr>
      </w:pPr>
      <w:r w:rsidRPr="00C8598D">
        <w:rPr>
          <w:rFonts w:ascii="Avenir LT Std 65 Medium" w:hAnsi="Avenir LT Std 65 Medium"/>
          <w:b/>
          <w:bCs/>
        </w:rPr>
        <w:t>Querying by Martian Sol</w:t>
      </w:r>
    </w:p>
    <w:p w14:paraId="33BFADC6" w14:textId="77777777" w:rsidR="005624EB" w:rsidRPr="00C8598D" w:rsidRDefault="005624EB" w:rsidP="005624EB">
      <w:pPr>
        <w:spacing w:after="160" w:line="259" w:lineRule="auto"/>
        <w:rPr>
          <w:rFonts w:ascii="Avenir LT Std 65 Medium" w:hAnsi="Avenir LT Std 65 Medium"/>
        </w:rPr>
      </w:pPr>
      <w:r w:rsidRPr="00C8598D">
        <w:rPr>
          <w:rFonts w:ascii="Avenir LT Std 65 Medium" w:hAnsi="Avenir LT Std 65 Medium"/>
          <w:b/>
          <w:bCs/>
        </w:rPr>
        <w:t>Endpoint:</w:t>
      </w:r>
      <w:r w:rsidRPr="00C8598D">
        <w:rPr>
          <w:rFonts w:ascii="Avenir LT Std 65 Medium" w:hAnsi="Avenir LT Std 65 Medium"/>
        </w:rPr>
        <w:t xml:space="preserve"> </w:t>
      </w:r>
      <w:r w:rsidRPr="00C8598D">
        <w:rPr>
          <w:rFonts w:ascii="Avenir LT Std 65 Medium" w:hAnsi="Avenir LT Std 65 Medium"/>
          <w:b/>
          <w:bCs/>
        </w:rPr>
        <w:t>/rovers/{</w:t>
      </w:r>
      <w:proofErr w:type="spellStart"/>
      <w:r w:rsidRPr="00C8598D">
        <w:rPr>
          <w:rFonts w:ascii="Avenir LT Std 65 Medium" w:hAnsi="Avenir LT Std 65 Medium"/>
          <w:b/>
          <w:bCs/>
        </w:rPr>
        <w:t>rover_name</w:t>
      </w:r>
      <w:proofErr w:type="spellEnd"/>
      <w:r w:rsidRPr="00C8598D">
        <w:rPr>
          <w:rFonts w:ascii="Avenir LT Std 65 Medium" w:hAnsi="Avenir LT Std 65 Medium"/>
          <w:b/>
          <w:bCs/>
        </w:rPr>
        <w:t>}/photos</w:t>
      </w:r>
    </w:p>
    <w:p w14:paraId="5B7A5B3F" w14:textId="77777777" w:rsidR="005624EB" w:rsidRPr="00C8598D" w:rsidRDefault="005624EB" w:rsidP="005624EB">
      <w:pPr>
        <w:numPr>
          <w:ilvl w:val="0"/>
          <w:numId w:val="21"/>
        </w:numPr>
        <w:spacing w:after="160" w:line="259" w:lineRule="auto"/>
        <w:rPr>
          <w:rFonts w:ascii="Avenir LT Std 65 Medium" w:hAnsi="Avenir LT Std 65 Medium"/>
        </w:rPr>
      </w:pPr>
      <w:r w:rsidRPr="00C8598D">
        <w:rPr>
          <w:rFonts w:ascii="Avenir LT Std 65 Medium" w:hAnsi="Avenir LT Std 65 Medium"/>
          <w:b/>
          <w:bCs/>
        </w:rPr>
        <w:t>Parameters:</w:t>
      </w:r>
    </w:p>
    <w:p w14:paraId="000B6352"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b/>
          <w:bCs/>
        </w:rPr>
        <w:t>sol</w:t>
      </w:r>
      <w:r w:rsidRPr="00C8598D">
        <w:rPr>
          <w:rFonts w:ascii="Avenir LT Std 65 Medium" w:hAnsi="Avenir LT Std 65 Medium"/>
        </w:rPr>
        <w:t xml:space="preserve"> (int, required): Martian </w:t>
      </w:r>
      <w:proofErr w:type="spellStart"/>
      <w:r w:rsidRPr="00C8598D">
        <w:rPr>
          <w:rFonts w:ascii="Avenir LT Std 65 Medium" w:hAnsi="Avenir LT Std 65 Medium"/>
        </w:rPr>
        <w:t>sol</w:t>
      </w:r>
      <w:proofErr w:type="spellEnd"/>
      <w:r w:rsidRPr="00C8598D">
        <w:rPr>
          <w:rFonts w:ascii="Avenir LT Std 65 Medium" w:hAnsi="Avenir LT Std 65 Medium"/>
        </w:rPr>
        <w:t xml:space="preserve"> of the photo.</w:t>
      </w:r>
    </w:p>
    <w:p w14:paraId="4FEDF5B0"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b/>
          <w:bCs/>
        </w:rPr>
        <w:t>camera</w:t>
      </w:r>
      <w:r w:rsidRPr="00C8598D">
        <w:rPr>
          <w:rFonts w:ascii="Avenir LT Std 65 Medium" w:hAnsi="Avenir LT Std 65 Medium"/>
        </w:rPr>
        <w:t xml:space="preserve"> (string, optional): Abbreviation for the camera (e.g., FHAZ, RHAZ).</w:t>
      </w:r>
    </w:p>
    <w:p w14:paraId="76F743EB"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b/>
          <w:bCs/>
        </w:rPr>
        <w:t>page</w:t>
      </w:r>
      <w:r w:rsidRPr="00C8598D">
        <w:rPr>
          <w:rFonts w:ascii="Avenir LT Std 65 Medium" w:hAnsi="Avenir LT Std 65 Medium"/>
        </w:rPr>
        <w:t xml:space="preserve"> (int, optional, default: 1): Page number for paginated results.</w:t>
      </w:r>
    </w:p>
    <w:p w14:paraId="06F573D4" w14:textId="77777777" w:rsidR="005624EB" w:rsidRPr="00C8598D" w:rsidRDefault="005624EB" w:rsidP="005624EB">
      <w:pPr>
        <w:numPr>
          <w:ilvl w:val="1"/>
          <w:numId w:val="21"/>
        </w:numPr>
        <w:spacing w:after="160" w:line="259" w:lineRule="auto"/>
        <w:rPr>
          <w:rFonts w:ascii="Avenir LT Std 65 Medium" w:hAnsi="Avenir LT Std 65 Medium"/>
        </w:rPr>
      </w:pPr>
      <w:proofErr w:type="spellStart"/>
      <w:r w:rsidRPr="00C8598D">
        <w:rPr>
          <w:rFonts w:ascii="Avenir LT Std 65 Medium" w:hAnsi="Avenir LT Std 65 Medium"/>
          <w:b/>
          <w:bCs/>
        </w:rPr>
        <w:t>api_key</w:t>
      </w:r>
      <w:proofErr w:type="spellEnd"/>
      <w:r w:rsidRPr="00C8598D">
        <w:rPr>
          <w:rFonts w:ascii="Avenir LT Std 65 Medium" w:hAnsi="Avenir LT Std 65 Medium"/>
        </w:rPr>
        <w:t xml:space="preserve"> (string, required): API key for expanded usage.</w:t>
      </w:r>
    </w:p>
    <w:p w14:paraId="11693D66" w14:textId="140BFADF" w:rsidR="005624EB" w:rsidRPr="00C8598D" w:rsidRDefault="005624EB" w:rsidP="005624EB">
      <w:pPr>
        <w:numPr>
          <w:ilvl w:val="0"/>
          <w:numId w:val="21"/>
        </w:numPr>
        <w:spacing w:after="160" w:line="259" w:lineRule="auto"/>
        <w:rPr>
          <w:rFonts w:ascii="Avenir LT Std 65 Medium" w:hAnsi="Avenir LT Std 65 Medium"/>
        </w:rPr>
      </w:pPr>
      <w:r w:rsidRPr="00C8598D">
        <w:rPr>
          <w:rFonts w:ascii="Avenir LT Std 65 Medium" w:hAnsi="Avenir LT Std 65 Medium"/>
          <w:b/>
          <w:bCs/>
        </w:rPr>
        <w:t>Example Queries used:</w:t>
      </w:r>
    </w:p>
    <w:p w14:paraId="0D651A12"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rPr>
        <w:t>Retrieve photos for a specific sol:</w:t>
      </w:r>
    </w:p>
    <w:p w14:paraId="7AA5D7DD" w14:textId="1F9A6D29" w:rsidR="005624EB" w:rsidRPr="00C8598D" w:rsidRDefault="005624EB" w:rsidP="005624EB">
      <w:pPr>
        <w:spacing w:after="160" w:line="259" w:lineRule="auto"/>
        <w:rPr>
          <w:rFonts w:ascii="Avenir LT Std 65 Medium" w:hAnsi="Avenir LT Std 65 Medium"/>
          <w:b/>
          <w:bCs/>
          <w:color w:val="00656B" w:themeColor="accent1" w:themeShade="BF"/>
        </w:rPr>
      </w:pPr>
      <w:r w:rsidRPr="00C8598D">
        <w:rPr>
          <w:rFonts w:ascii="Avenir LT Std 65 Medium" w:hAnsi="Avenir LT Std 65 Medium"/>
          <w:b/>
          <w:bCs/>
          <w:color w:val="00656B" w:themeColor="accent1" w:themeShade="BF"/>
        </w:rPr>
        <w:lastRenderedPageBreak/>
        <w:t xml:space="preserve">GET </w:t>
      </w:r>
      <w:r w:rsidR="0047416E" w:rsidRPr="00C8598D">
        <w:rPr>
          <w:rFonts w:ascii="Avenir LT Std 65 Medium" w:hAnsi="Avenir LT Std 65 Medium"/>
          <w:b/>
          <w:bCs/>
          <w:color w:val="00656B" w:themeColor="accent1" w:themeShade="BF"/>
        </w:rPr>
        <w:t>https://api.nasa.gov</w:t>
      </w:r>
      <w:r w:rsidRPr="00C8598D">
        <w:rPr>
          <w:rFonts w:ascii="Avenir LT Std 65 Medium" w:hAnsi="Avenir LT Std 65 Medium"/>
          <w:b/>
          <w:bCs/>
          <w:color w:val="00656B" w:themeColor="accent1" w:themeShade="BF"/>
        </w:rPr>
        <w:t xml:space="preserve">/mars-photos/api/v1/rovers/curiosity/photos?sol=1000&amp;api_key=DEMO_KEY </w:t>
      </w:r>
    </w:p>
    <w:p w14:paraId="47572362"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rPr>
        <w:t>Retrieve photos for a specific sol and camera:</w:t>
      </w:r>
    </w:p>
    <w:p w14:paraId="74F5483B" w14:textId="04717EDE" w:rsidR="005624EB" w:rsidRPr="00C8598D" w:rsidRDefault="005624EB" w:rsidP="005624EB">
      <w:pPr>
        <w:spacing w:after="160" w:line="259" w:lineRule="auto"/>
        <w:rPr>
          <w:rFonts w:ascii="Avenir LT Std 65 Medium" w:hAnsi="Avenir LT Std 65 Medium"/>
          <w:b/>
          <w:bCs/>
          <w:color w:val="00656B" w:themeColor="accent1" w:themeShade="BF"/>
        </w:rPr>
      </w:pPr>
      <w:r w:rsidRPr="00C8598D">
        <w:rPr>
          <w:rFonts w:ascii="Avenir LT Std 65 Medium" w:hAnsi="Avenir LT Std 65 Medium"/>
          <w:b/>
          <w:bCs/>
          <w:color w:val="00656B" w:themeColor="accent1" w:themeShade="BF"/>
        </w:rPr>
        <w:t>GET /</w:t>
      </w:r>
      <w:r w:rsidR="0047416E" w:rsidRPr="00C8598D">
        <w:rPr>
          <w:rFonts w:ascii="Avenir LT Std 65 Medium" w:hAnsi="Avenir LT Std 65 Medium"/>
          <w:b/>
          <w:bCs/>
        </w:rPr>
        <w:t xml:space="preserve"> </w:t>
      </w:r>
      <w:r w:rsidR="0047416E" w:rsidRPr="00C8598D">
        <w:rPr>
          <w:rFonts w:ascii="Avenir LT Std 65 Medium" w:hAnsi="Avenir LT Std 65 Medium"/>
          <w:b/>
          <w:bCs/>
          <w:color w:val="00656B" w:themeColor="accent1" w:themeShade="BF"/>
        </w:rPr>
        <w:t>https://api.nasa.gov/</w:t>
      </w:r>
      <w:r w:rsidRPr="00C8598D">
        <w:rPr>
          <w:rFonts w:ascii="Avenir LT Std 65 Medium" w:hAnsi="Avenir LT Std 65 Medium"/>
          <w:b/>
          <w:bCs/>
          <w:color w:val="00656B" w:themeColor="accent1" w:themeShade="BF"/>
        </w:rPr>
        <w:t xml:space="preserve">mars-photos/api/v1/rovers/curiosity/photos?sol=1000&amp;camera=fhaz&amp;api_key=DEMO_KEY </w:t>
      </w:r>
    </w:p>
    <w:p w14:paraId="00E0F347" w14:textId="77777777" w:rsidR="005624EB" w:rsidRPr="00C8598D" w:rsidRDefault="005624EB" w:rsidP="005624EB">
      <w:pPr>
        <w:numPr>
          <w:ilvl w:val="1"/>
          <w:numId w:val="21"/>
        </w:numPr>
        <w:spacing w:after="160" w:line="259" w:lineRule="auto"/>
        <w:rPr>
          <w:rFonts w:ascii="Avenir LT Std 65 Medium" w:hAnsi="Avenir LT Std 65 Medium"/>
        </w:rPr>
      </w:pPr>
      <w:r w:rsidRPr="00C8598D">
        <w:rPr>
          <w:rFonts w:ascii="Avenir LT Std 65 Medium" w:hAnsi="Avenir LT Std 65 Medium"/>
        </w:rPr>
        <w:t>Retrieve photos for a specific sol, paginated:</w:t>
      </w:r>
    </w:p>
    <w:p w14:paraId="50E19760" w14:textId="04F08272" w:rsidR="005624EB" w:rsidRPr="00C8598D" w:rsidRDefault="005624EB" w:rsidP="005624EB">
      <w:pPr>
        <w:spacing w:after="160" w:line="259" w:lineRule="auto"/>
        <w:rPr>
          <w:rFonts w:ascii="Avenir LT Std 65 Medium" w:hAnsi="Avenir LT Std 65 Medium"/>
          <w:b/>
          <w:bCs/>
          <w:color w:val="00656B" w:themeColor="accent1" w:themeShade="BF"/>
        </w:rPr>
      </w:pPr>
      <w:r w:rsidRPr="00C8598D">
        <w:rPr>
          <w:rFonts w:ascii="Avenir LT Std 65 Medium" w:hAnsi="Avenir LT Std 65 Medium"/>
          <w:b/>
          <w:bCs/>
          <w:color w:val="00656B" w:themeColor="accent1" w:themeShade="BF"/>
        </w:rPr>
        <w:t>GET</w:t>
      </w:r>
      <w:r w:rsidR="0047416E" w:rsidRPr="00C8598D">
        <w:rPr>
          <w:rFonts w:ascii="Avenir LT Std 65 Medium" w:hAnsi="Avenir LT Std 65 Medium"/>
          <w:b/>
          <w:bCs/>
        </w:rPr>
        <w:t xml:space="preserve"> </w:t>
      </w:r>
      <w:r w:rsidR="0047416E" w:rsidRPr="00C8598D">
        <w:rPr>
          <w:rFonts w:ascii="Avenir LT Std 65 Medium" w:hAnsi="Avenir LT Std 65 Medium"/>
          <w:b/>
          <w:bCs/>
          <w:color w:val="00656B" w:themeColor="accent1" w:themeShade="BF"/>
        </w:rPr>
        <w:t>https://api.nasa.gov</w:t>
      </w:r>
      <w:r w:rsidRPr="00C8598D">
        <w:rPr>
          <w:rFonts w:ascii="Avenir LT Std 65 Medium" w:hAnsi="Avenir LT Std 65 Medium"/>
          <w:b/>
          <w:bCs/>
          <w:color w:val="00656B" w:themeColor="accent1" w:themeShade="BF"/>
        </w:rPr>
        <w:t xml:space="preserve">/mars-photos/api/v1/rovers/curiosity/photos?sol=1000&amp;page=2&amp;api_key=DEMO_KEY </w:t>
      </w:r>
    </w:p>
    <w:p w14:paraId="79791AA2" w14:textId="77777777" w:rsidR="005624EB" w:rsidRPr="00C8598D" w:rsidRDefault="005624EB" w:rsidP="005624EB">
      <w:pPr>
        <w:spacing w:after="160" w:line="259" w:lineRule="auto"/>
        <w:rPr>
          <w:rFonts w:ascii="Avenir LT Std 65 Medium" w:hAnsi="Avenir LT Std 65 Medium"/>
          <w:b/>
          <w:bCs/>
        </w:rPr>
      </w:pPr>
      <w:r w:rsidRPr="00C8598D">
        <w:rPr>
          <w:rFonts w:ascii="Avenir LT Std 65 Medium" w:hAnsi="Avenir LT Std 65 Medium"/>
          <w:b/>
          <w:bCs/>
        </w:rPr>
        <w:t>Querying by Earth Date</w:t>
      </w:r>
    </w:p>
    <w:p w14:paraId="35FFBF93" w14:textId="77777777" w:rsidR="005624EB" w:rsidRPr="00C8598D" w:rsidRDefault="005624EB" w:rsidP="005624EB">
      <w:pPr>
        <w:spacing w:after="160" w:line="259" w:lineRule="auto"/>
        <w:rPr>
          <w:rFonts w:ascii="Avenir LT Std 65 Medium" w:hAnsi="Avenir LT Std 65 Medium"/>
        </w:rPr>
      </w:pPr>
      <w:r w:rsidRPr="00C8598D">
        <w:rPr>
          <w:rFonts w:ascii="Avenir LT Std 65 Medium" w:hAnsi="Avenir LT Std 65 Medium"/>
          <w:b/>
          <w:bCs/>
        </w:rPr>
        <w:t>Endpoint:</w:t>
      </w:r>
      <w:r w:rsidRPr="00C8598D">
        <w:rPr>
          <w:rFonts w:ascii="Avenir LT Std 65 Medium" w:hAnsi="Avenir LT Std 65 Medium"/>
        </w:rPr>
        <w:t xml:space="preserve"> </w:t>
      </w:r>
      <w:r w:rsidRPr="00C8598D">
        <w:rPr>
          <w:rFonts w:ascii="Avenir LT Std 65 Medium" w:hAnsi="Avenir LT Std 65 Medium"/>
          <w:b/>
          <w:bCs/>
        </w:rPr>
        <w:t>/rovers/{</w:t>
      </w:r>
      <w:proofErr w:type="spellStart"/>
      <w:r w:rsidRPr="00C8598D">
        <w:rPr>
          <w:rFonts w:ascii="Avenir LT Std 65 Medium" w:hAnsi="Avenir LT Std 65 Medium"/>
          <w:b/>
          <w:bCs/>
        </w:rPr>
        <w:t>rover_name</w:t>
      </w:r>
      <w:proofErr w:type="spellEnd"/>
      <w:r w:rsidRPr="00C8598D">
        <w:rPr>
          <w:rFonts w:ascii="Avenir LT Std 65 Medium" w:hAnsi="Avenir LT Std 65 Medium"/>
          <w:b/>
          <w:bCs/>
        </w:rPr>
        <w:t>}/photos</w:t>
      </w:r>
    </w:p>
    <w:p w14:paraId="2F6534A8" w14:textId="77777777" w:rsidR="005624EB" w:rsidRPr="00C8598D" w:rsidRDefault="005624EB" w:rsidP="005624EB">
      <w:pPr>
        <w:numPr>
          <w:ilvl w:val="0"/>
          <w:numId w:val="22"/>
        </w:numPr>
        <w:spacing w:after="160" w:line="259" w:lineRule="auto"/>
        <w:rPr>
          <w:rFonts w:ascii="Avenir LT Std 65 Medium" w:hAnsi="Avenir LT Std 65 Medium"/>
        </w:rPr>
      </w:pPr>
      <w:r w:rsidRPr="00C8598D">
        <w:rPr>
          <w:rFonts w:ascii="Avenir LT Std 65 Medium" w:hAnsi="Avenir LT Std 65 Medium"/>
          <w:b/>
          <w:bCs/>
        </w:rPr>
        <w:t>Parameters:</w:t>
      </w:r>
    </w:p>
    <w:p w14:paraId="58A1EB18" w14:textId="77777777" w:rsidR="005624EB" w:rsidRPr="00C8598D" w:rsidRDefault="005624EB" w:rsidP="005624EB">
      <w:pPr>
        <w:numPr>
          <w:ilvl w:val="1"/>
          <w:numId w:val="22"/>
        </w:numPr>
        <w:spacing w:after="160" w:line="259" w:lineRule="auto"/>
        <w:rPr>
          <w:rFonts w:ascii="Avenir LT Std 65 Medium" w:hAnsi="Avenir LT Std 65 Medium"/>
        </w:rPr>
      </w:pPr>
      <w:proofErr w:type="spellStart"/>
      <w:r w:rsidRPr="00C8598D">
        <w:rPr>
          <w:rFonts w:ascii="Avenir LT Std 65 Medium" w:hAnsi="Avenir LT Std 65 Medium"/>
          <w:b/>
          <w:bCs/>
        </w:rPr>
        <w:t>earth_date</w:t>
      </w:r>
      <w:proofErr w:type="spellEnd"/>
      <w:r w:rsidRPr="00C8598D">
        <w:rPr>
          <w:rFonts w:ascii="Avenir LT Std 65 Medium" w:hAnsi="Avenir LT Std 65 Medium"/>
        </w:rPr>
        <w:t xml:space="preserve"> (YYYY-MM-DD, required): Earth date corresponding to the Martian sol.</w:t>
      </w:r>
    </w:p>
    <w:p w14:paraId="56C4DE4B" w14:textId="77777777" w:rsidR="005624EB" w:rsidRPr="00C8598D" w:rsidRDefault="005624EB" w:rsidP="005624EB">
      <w:pPr>
        <w:numPr>
          <w:ilvl w:val="1"/>
          <w:numId w:val="22"/>
        </w:numPr>
        <w:spacing w:after="160" w:line="259" w:lineRule="auto"/>
        <w:rPr>
          <w:rFonts w:ascii="Avenir LT Std 65 Medium" w:hAnsi="Avenir LT Std 65 Medium"/>
        </w:rPr>
      </w:pPr>
      <w:r w:rsidRPr="00C8598D">
        <w:rPr>
          <w:rFonts w:ascii="Avenir LT Std 65 Medium" w:hAnsi="Avenir LT Std 65 Medium"/>
          <w:b/>
          <w:bCs/>
        </w:rPr>
        <w:t>camera</w:t>
      </w:r>
      <w:r w:rsidRPr="00C8598D">
        <w:rPr>
          <w:rFonts w:ascii="Avenir LT Std 65 Medium" w:hAnsi="Avenir LT Std 65 Medium"/>
        </w:rPr>
        <w:t xml:space="preserve"> (string, optional): Abbreviation for the camera (e.g., FHAZ, RHAZ).</w:t>
      </w:r>
    </w:p>
    <w:p w14:paraId="5990D6A2" w14:textId="77777777" w:rsidR="005624EB" w:rsidRPr="00C8598D" w:rsidRDefault="005624EB" w:rsidP="005624EB">
      <w:pPr>
        <w:numPr>
          <w:ilvl w:val="1"/>
          <w:numId w:val="22"/>
        </w:numPr>
        <w:spacing w:after="160" w:line="259" w:lineRule="auto"/>
        <w:rPr>
          <w:rFonts w:ascii="Avenir LT Std 65 Medium" w:hAnsi="Avenir LT Std 65 Medium"/>
        </w:rPr>
      </w:pPr>
      <w:r w:rsidRPr="00C8598D">
        <w:rPr>
          <w:rFonts w:ascii="Avenir LT Std 65 Medium" w:hAnsi="Avenir LT Std 65 Medium"/>
          <w:b/>
          <w:bCs/>
        </w:rPr>
        <w:t>page</w:t>
      </w:r>
      <w:r w:rsidRPr="00C8598D">
        <w:rPr>
          <w:rFonts w:ascii="Avenir LT Std 65 Medium" w:hAnsi="Avenir LT Std 65 Medium"/>
        </w:rPr>
        <w:t xml:space="preserve"> (int, optional, default: 1): Page number for paginated results.</w:t>
      </w:r>
    </w:p>
    <w:p w14:paraId="2486FA91" w14:textId="77777777" w:rsidR="005624EB" w:rsidRPr="00C8598D" w:rsidRDefault="005624EB" w:rsidP="005624EB">
      <w:pPr>
        <w:numPr>
          <w:ilvl w:val="1"/>
          <w:numId w:val="22"/>
        </w:numPr>
        <w:spacing w:after="160" w:line="259" w:lineRule="auto"/>
        <w:rPr>
          <w:rFonts w:ascii="Avenir LT Std 65 Medium" w:hAnsi="Avenir LT Std 65 Medium"/>
        </w:rPr>
      </w:pPr>
      <w:proofErr w:type="spellStart"/>
      <w:r w:rsidRPr="00C8598D">
        <w:rPr>
          <w:rFonts w:ascii="Avenir LT Std 65 Medium" w:hAnsi="Avenir LT Std 65 Medium"/>
          <w:b/>
          <w:bCs/>
        </w:rPr>
        <w:t>api_key</w:t>
      </w:r>
      <w:proofErr w:type="spellEnd"/>
      <w:r w:rsidRPr="00C8598D">
        <w:rPr>
          <w:rFonts w:ascii="Avenir LT Std 65 Medium" w:hAnsi="Avenir LT Std 65 Medium"/>
        </w:rPr>
        <w:t xml:space="preserve"> (string, required): API key for expanded usage.</w:t>
      </w:r>
    </w:p>
    <w:p w14:paraId="69474DDC" w14:textId="75953DEB" w:rsidR="005624EB" w:rsidRPr="00C8598D" w:rsidRDefault="005624EB" w:rsidP="005624EB">
      <w:pPr>
        <w:numPr>
          <w:ilvl w:val="0"/>
          <w:numId w:val="22"/>
        </w:numPr>
        <w:spacing w:after="160" w:line="259" w:lineRule="auto"/>
        <w:rPr>
          <w:rFonts w:ascii="Avenir LT Std 65 Medium" w:hAnsi="Avenir LT Std 65 Medium"/>
        </w:rPr>
      </w:pPr>
      <w:r w:rsidRPr="00C8598D">
        <w:rPr>
          <w:rFonts w:ascii="Avenir LT Std 65 Medium" w:hAnsi="Avenir LT Std 65 Medium"/>
          <w:b/>
          <w:bCs/>
        </w:rPr>
        <w:t>Example Query</w:t>
      </w:r>
      <w:r w:rsidR="00467282" w:rsidRPr="00C8598D">
        <w:rPr>
          <w:rFonts w:ascii="Avenir LT Std 65 Medium" w:hAnsi="Avenir LT Std 65 Medium"/>
          <w:b/>
          <w:bCs/>
        </w:rPr>
        <w:t xml:space="preserve"> used</w:t>
      </w:r>
      <w:r w:rsidRPr="00C8598D">
        <w:rPr>
          <w:rFonts w:ascii="Avenir LT Std 65 Medium" w:hAnsi="Avenir LT Std 65 Medium"/>
          <w:b/>
          <w:bCs/>
        </w:rPr>
        <w:t>:</w:t>
      </w:r>
    </w:p>
    <w:p w14:paraId="6F82F22C" w14:textId="77777777" w:rsidR="005624EB" w:rsidRPr="00C8598D" w:rsidRDefault="005624EB" w:rsidP="005624EB">
      <w:pPr>
        <w:numPr>
          <w:ilvl w:val="1"/>
          <w:numId w:val="22"/>
        </w:numPr>
        <w:spacing w:after="160" w:line="259" w:lineRule="auto"/>
        <w:rPr>
          <w:rFonts w:ascii="Avenir LT Std 65 Medium" w:hAnsi="Avenir LT Std 65 Medium"/>
        </w:rPr>
      </w:pPr>
      <w:r w:rsidRPr="00C8598D">
        <w:rPr>
          <w:rFonts w:ascii="Avenir LT Std 65 Medium" w:hAnsi="Avenir LT Std 65 Medium"/>
        </w:rPr>
        <w:t>Retrieve photos for a specific Earth date:</w:t>
      </w:r>
    </w:p>
    <w:p w14:paraId="0D91687D" w14:textId="07F3A583" w:rsidR="005624EB" w:rsidRPr="00C8598D" w:rsidRDefault="005624EB" w:rsidP="005624EB">
      <w:pPr>
        <w:spacing w:after="160" w:line="259" w:lineRule="auto"/>
        <w:rPr>
          <w:rFonts w:ascii="Avenir LT Std 65 Medium" w:hAnsi="Avenir LT Std 65 Medium"/>
          <w:b/>
          <w:bCs/>
          <w:color w:val="00656B" w:themeColor="accent1" w:themeShade="BF"/>
        </w:rPr>
      </w:pPr>
      <w:r w:rsidRPr="00C8598D">
        <w:rPr>
          <w:rFonts w:ascii="Avenir LT Std 65 Medium" w:hAnsi="Avenir LT Std 65 Medium"/>
          <w:b/>
          <w:bCs/>
          <w:color w:val="00656B" w:themeColor="accent1" w:themeShade="BF"/>
        </w:rPr>
        <w:t xml:space="preserve">GET </w:t>
      </w:r>
      <w:r w:rsidR="0047416E" w:rsidRPr="00C8598D">
        <w:rPr>
          <w:rFonts w:ascii="Avenir LT Std 65 Medium" w:hAnsi="Avenir LT Std 65 Medium"/>
          <w:b/>
          <w:bCs/>
          <w:color w:val="00656B" w:themeColor="accent1" w:themeShade="BF"/>
        </w:rPr>
        <w:t>https://api.nasa.gov</w:t>
      </w:r>
      <w:r w:rsidRPr="00C8598D">
        <w:rPr>
          <w:rFonts w:ascii="Avenir LT Std 65 Medium" w:hAnsi="Avenir LT Std 65 Medium"/>
          <w:b/>
          <w:bCs/>
          <w:color w:val="00656B" w:themeColor="accent1" w:themeShade="BF"/>
        </w:rPr>
        <w:t xml:space="preserve">/mars-photos/api/v1/rovers/curiosity/photos?earth_date=2015-6-3&amp;api_key=DEMO_KEY </w:t>
      </w:r>
    </w:p>
    <w:p w14:paraId="3B927581" w14:textId="77777777" w:rsidR="005624EB" w:rsidRPr="00C8598D" w:rsidRDefault="005624EB">
      <w:pPr>
        <w:spacing w:after="200"/>
        <w:rPr>
          <w:rFonts w:ascii="Avenir LT Std 65 Medium" w:hAnsi="Avenir LT Std 65 Medium"/>
          <w:b/>
        </w:rPr>
      </w:pPr>
    </w:p>
    <w:p w14:paraId="6BB3C74E" w14:textId="34203021" w:rsidR="007043E7" w:rsidRDefault="007043E7" w:rsidP="007043E7">
      <w:pPr>
        <w:pStyle w:val="Heading1"/>
        <w:spacing w:line="360" w:lineRule="auto"/>
      </w:pPr>
      <w:r>
        <w:t>Test Cases</w:t>
      </w:r>
    </w:p>
    <w:p w14:paraId="7A0C65AC" w14:textId="77777777" w:rsidR="007043E7" w:rsidRPr="007043E7" w:rsidRDefault="007043E7" w:rsidP="007043E7">
      <w:pPr>
        <w:numPr>
          <w:ilvl w:val="0"/>
          <w:numId w:val="23"/>
        </w:numPr>
        <w:spacing w:line="276" w:lineRule="auto"/>
        <w:rPr>
          <w:rFonts w:ascii="Avenir LT Std 65 Medium" w:hAnsi="Avenir LT Std 65 Medium"/>
          <w:lang w:bidi="ar-SA"/>
        </w:rPr>
      </w:pPr>
      <w:r w:rsidRPr="007043E7">
        <w:rPr>
          <w:rFonts w:ascii="Avenir LT Std 65 Medium" w:hAnsi="Avenir LT Std 65 Medium"/>
          <w:b/>
          <w:bCs/>
          <w:lang w:bidi="ar-SA"/>
        </w:rPr>
        <w:t>Setting Up Jest:</w:t>
      </w:r>
      <w:r w:rsidRPr="007043E7">
        <w:rPr>
          <w:rFonts w:ascii="Avenir LT Std 65 Medium" w:hAnsi="Avenir LT Std 65 Medium"/>
          <w:lang w:bidi="ar-SA"/>
        </w:rPr>
        <w:t xml:space="preserve"> Configuring Jest for testing React components and utilities required understanding Jest's configuration options and integrating it with the project's build setup.</w:t>
      </w:r>
    </w:p>
    <w:p w14:paraId="48A57537" w14:textId="77777777" w:rsidR="007043E7" w:rsidRPr="007043E7" w:rsidRDefault="007043E7" w:rsidP="007043E7">
      <w:pPr>
        <w:numPr>
          <w:ilvl w:val="0"/>
          <w:numId w:val="23"/>
        </w:numPr>
        <w:spacing w:line="276" w:lineRule="auto"/>
        <w:rPr>
          <w:rFonts w:ascii="Avenir LT Std 65 Medium" w:hAnsi="Avenir LT Std 65 Medium"/>
          <w:lang w:bidi="ar-SA"/>
        </w:rPr>
      </w:pPr>
      <w:r w:rsidRPr="007043E7">
        <w:rPr>
          <w:rFonts w:ascii="Avenir LT Std 65 Medium" w:hAnsi="Avenir LT Std 65 Medium"/>
          <w:b/>
          <w:bCs/>
          <w:lang w:bidi="ar-SA"/>
        </w:rPr>
        <w:lastRenderedPageBreak/>
        <w:t>Writing Test Cases:</w:t>
      </w:r>
      <w:r w:rsidRPr="007043E7">
        <w:rPr>
          <w:rFonts w:ascii="Avenir LT Std 65 Medium" w:hAnsi="Avenir LT Std 65 Medium"/>
          <w:lang w:bidi="ar-SA"/>
        </w:rPr>
        <w:t xml:space="preserve"> Creating effective test cases for React components, including mocking dependencies and testing UI interactions, required a thorough understanding of Jest and React testing library.</w:t>
      </w:r>
    </w:p>
    <w:p w14:paraId="0E8E9108" w14:textId="75017879" w:rsidR="007043E7" w:rsidRDefault="007043E7" w:rsidP="007043E7">
      <w:pPr>
        <w:numPr>
          <w:ilvl w:val="0"/>
          <w:numId w:val="23"/>
        </w:numPr>
        <w:rPr>
          <w:rFonts w:ascii="Avenir LT Std 65 Medium" w:hAnsi="Avenir LT Std 65 Medium"/>
        </w:rPr>
      </w:pPr>
      <w:r w:rsidRPr="007043E7">
        <w:rPr>
          <w:rFonts w:ascii="Avenir LT Std 65 Medium" w:hAnsi="Avenir LT Std 65 Medium"/>
          <w:b/>
          <w:bCs/>
          <w:lang w:bidi="ar-SA"/>
        </w:rPr>
        <w:t>Integration Testing:</w:t>
      </w:r>
      <w:r w:rsidRPr="007043E7">
        <w:rPr>
          <w:rFonts w:ascii="Avenir LT Std 65 Medium" w:hAnsi="Avenir LT Std 65 Medium"/>
          <w:lang w:bidi="ar-SA"/>
        </w:rPr>
        <w:t xml:space="preserve"> Testing interactions between components and ensuring proper state management across the application posed challenges in integration testing.</w:t>
      </w:r>
    </w:p>
    <w:p w14:paraId="5477B643" w14:textId="0F980F5F" w:rsidR="00B72581" w:rsidRDefault="00B72581" w:rsidP="00B72581">
      <w:pPr>
        <w:rPr>
          <w:rFonts w:ascii="Avenir LT Std 65 Medium" w:hAnsi="Avenir LT Std 65 Medium"/>
        </w:rPr>
      </w:pPr>
    </w:p>
    <w:p w14:paraId="5792599F" w14:textId="248505C0" w:rsidR="00B72581" w:rsidRDefault="00B72581" w:rsidP="00B72581">
      <w:pPr>
        <w:rPr>
          <w:rFonts w:ascii="Avenir LT Std 65 Medium" w:hAnsi="Avenir LT Std 65 Medium"/>
        </w:rPr>
      </w:pPr>
    </w:p>
    <w:p w14:paraId="1E3A5A30" w14:textId="3FA2A932" w:rsidR="00B72581" w:rsidRDefault="00B72581" w:rsidP="00B72581">
      <w:pPr>
        <w:rPr>
          <w:rFonts w:ascii="Avenir LT Std 65 Medium" w:hAnsi="Avenir LT Std 65 Medium"/>
        </w:rPr>
      </w:pPr>
    </w:p>
    <w:p w14:paraId="5E41C11F" w14:textId="77777777" w:rsidR="00B72581" w:rsidRPr="007043E7" w:rsidRDefault="00B72581" w:rsidP="00B72581">
      <w:pPr>
        <w:spacing w:line="276" w:lineRule="auto"/>
        <w:rPr>
          <w:rFonts w:ascii="Avenir LT Std 65 Medium" w:hAnsi="Avenir LT Std 65 Medium"/>
          <w:lang w:bidi="ar-SA"/>
        </w:rPr>
      </w:pPr>
    </w:p>
    <w:p w14:paraId="4992C491" w14:textId="77777777" w:rsidR="007043E7" w:rsidRPr="007043E7" w:rsidRDefault="007043E7" w:rsidP="007043E7"/>
    <w:p w14:paraId="23424BD0" w14:textId="4C0925E1" w:rsidR="004A6F99" w:rsidRDefault="004A6F99" w:rsidP="00B72581">
      <w:pPr>
        <w:pStyle w:val="Heading1"/>
        <w:pBdr>
          <w:bottom w:val="single" w:sz="4" w:space="1" w:color="auto"/>
        </w:pBdr>
        <w:spacing w:line="360" w:lineRule="auto"/>
      </w:pPr>
      <w:r>
        <w:t>Challenges Faced with Endpoint Data and Responsiveness</w:t>
      </w:r>
    </w:p>
    <w:p w14:paraId="002155CA" w14:textId="1B9AB9ED" w:rsidR="0003261C" w:rsidRDefault="0003261C">
      <w:pPr>
        <w:spacing w:after="200"/>
        <w:rPr>
          <w:rFonts w:ascii="Avenir LT Std 65 Medium" w:hAnsi="Avenir LT Std 65 Medium"/>
          <w:b/>
        </w:rPr>
      </w:pPr>
    </w:p>
    <w:p w14:paraId="7D52AC56" w14:textId="77777777" w:rsidR="005A4EB2" w:rsidRPr="005A4EB2" w:rsidRDefault="005A4EB2" w:rsidP="005A4EB2">
      <w:pPr>
        <w:spacing w:after="200" w:line="276" w:lineRule="auto"/>
        <w:rPr>
          <w:rFonts w:ascii="Avenir LT Std 65 Medium" w:hAnsi="Avenir LT Std 65 Medium"/>
          <w:b/>
          <w:bCs/>
          <w:lang w:bidi="ar-SA"/>
        </w:rPr>
      </w:pPr>
      <w:r w:rsidRPr="005A4EB2">
        <w:rPr>
          <w:rFonts w:ascii="Avenir LT Std 65 Medium" w:hAnsi="Avenir LT Std 65 Medium"/>
          <w:b/>
          <w:bCs/>
          <w:lang w:bidi="ar-SA"/>
        </w:rPr>
        <w:t>Handling Large Data from Endpoints</w:t>
      </w:r>
    </w:p>
    <w:p w14:paraId="67AA479D" w14:textId="77777777" w:rsidR="005A4EB2" w:rsidRPr="005A4EB2" w:rsidRDefault="005A4EB2" w:rsidP="005A4EB2">
      <w:pPr>
        <w:numPr>
          <w:ilvl w:val="0"/>
          <w:numId w:val="24"/>
        </w:numPr>
        <w:spacing w:after="200" w:line="276" w:lineRule="auto"/>
        <w:rPr>
          <w:rFonts w:ascii="Avenir LT Std 65 Medium" w:hAnsi="Avenir LT Std 65 Medium"/>
          <w:lang w:bidi="ar-SA"/>
        </w:rPr>
      </w:pPr>
      <w:r w:rsidRPr="005A4EB2">
        <w:rPr>
          <w:rFonts w:ascii="Avenir LT Std 65 Medium" w:hAnsi="Avenir LT Std 65 Medium"/>
          <w:lang w:bidi="ar-SA"/>
        </w:rPr>
        <w:t>Performance Impact: Loading large amounts of data from endpoints can impact the performance of the application, leading to slower loading times and increased memory consumption.</w:t>
      </w:r>
    </w:p>
    <w:p w14:paraId="0A8A534A" w14:textId="77777777" w:rsidR="005A4EB2" w:rsidRPr="005A4EB2" w:rsidRDefault="005A4EB2" w:rsidP="005A4EB2">
      <w:pPr>
        <w:numPr>
          <w:ilvl w:val="0"/>
          <w:numId w:val="24"/>
        </w:numPr>
        <w:spacing w:after="200" w:line="276" w:lineRule="auto"/>
        <w:rPr>
          <w:rFonts w:ascii="Avenir LT Std 65 Medium" w:hAnsi="Avenir LT Std 65 Medium"/>
          <w:lang w:bidi="ar-SA"/>
        </w:rPr>
      </w:pPr>
      <w:r w:rsidRPr="005A4EB2">
        <w:rPr>
          <w:rFonts w:ascii="Avenir LT Std 65 Medium" w:hAnsi="Avenir LT Std 65 Medium"/>
          <w:lang w:bidi="ar-SA"/>
        </w:rPr>
        <w:t>Optimization: Optimizing data fetching and processing methods is crucial to mitigate performance issues. Techniques such as pagination, lazy loading, and data caching can help improve the user experience.</w:t>
      </w:r>
    </w:p>
    <w:p w14:paraId="77A9FE05" w14:textId="77777777" w:rsidR="005A4EB2" w:rsidRPr="005A4EB2" w:rsidRDefault="005A4EB2" w:rsidP="005A4EB2">
      <w:pPr>
        <w:numPr>
          <w:ilvl w:val="0"/>
          <w:numId w:val="24"/>
        </w:numPr>
        <w:spacing w:after="200" w:line="276" w:lineRule="auto"/>
        <w:rPr>
          <w:rFonts w:ascii="Avenir LT Std 65 Medium" w:hAnsi="Avenir LT Std 65 Medium"/>
          <w:lang w:bidi="ar-SA"/>
        </w:rPr>
      </w:pPr>
      <w:r w:rsidRPr="005A4EB2">
        <w:rPr>
          <w:rFonts w:ascii="Avenir LT Std 65 Medium" w:hAnsi="Avenir LT Std 65 Medium"/>
          <w:lang w:bidi="ar-SA"/>
        </w:rPr>
        <w:t>Server-Side Solutions: Collaborating with backend developers to implement server-side optimizations, such as optimizing database queries and implementing caching mechanisms, can alleviate the burden on the client-side application.</w:t>
      </w:r>
    </w:p>
    <w:p w14:paraId="4F82F23D" w14:textId="77777777" w:rsidR="005A4EB2" w:rsidRPr="005A4EB2" w:rsidRDefault="005A4EB2" w:rsidP="005A4EB2">
      <w:pPr>
        <w:spacing w:after="200" w:line="276" w:lineRule="auto"/>
        <w:rPr>
          <w:rFonts w:ascii="Avenir LT Std 65 Medium" w:hAnsi="Avenir LT Std 65 Medium"/>
          <w:b/>
          <w:bCs/>
          <w:lang w:bidi="ar-SA"/>
        </w:rPr>
      </w:pPr>
      <w:r w:rsidRPr="005A4EB2">
        <w:rPr>
          <w:rFonts w:ascii="Avenir LT Std 65 Medium" w:hAnsi="Avenir LT Std 65 Medium"/>
          <w:b/>
          <w:bCs/>
          <w:lang w:bidi="ar-SA"/>
        </w:rPr>
        <w:t>Responsive Design Challenges</w:t>
      </w:r>
    </w:p>
    <w:p w14:paraId="6D93E1B4" w14:textId="77777777" w:rsidR="005A4EB2" w:rsidRPr="005A4EB2" w:rsidRDefault="005A4EB2" w:rsidP="005A4EB2">
      <w:pPr>
        <w:numPr>
          <w:ilvl w:val="0"/>
          <w:numId w:val="25"/>
        </w:numPr>
        <w:spacing w:after="200" w:line="276" w:lineRule="auto"/>
        <w:rPr>
          <w:rFonts w:ascii="Avenir LT Std 65 Medium" w:hAnsi="Avenir LT Std 65 Medium"/>
          <w:lang w:bidi="ar-SA"/>
        </w:rPr>
      </w:pPr>
      <w:r w:rsidRPr="005A4EB2">
        <w:rPr>
          <w:rFonts w:ascii="Avenir LT Std 65 Medium" w:hAnsi="Avenir LT Std 65 Medium"/>
          <w:lang w:bidi="ar-SA"/>
        </w:rPr>
        <w:t>Variety of Devices: Ensuring that the application is responsive across a wide range of devices, including desktops, tablets, and mobile phones, presents challenges in terms of layout and content organization.</w:t>
      </w:r>
    </w:p>
    <w:p w14:paraId="5D46A489" w14:textId="77777777" w:rsidR="005A4EB2" w:rsidRPr="005A4EB2" w:rsidRDefault="005A4EB2" w:rsidP="005A4EB2">
      <w:pPr>
        <w:numPr>
          <w:ilvl w:val="0"/>
          <w:numId w:val="25"/>
        </w:numPr>
        <w:spacing w:after="200" w:line="276" w:lineRule="auto"/>
        <w:rPr>
          <w:rFonts w:ascii="Avenir LT Std 65 Medium" w:hAnsi="Avenir LT Std 65 Medium"/>
          <w:lang w:bidi="ar-SA"/>
        </w:rPr>
      </w:pPr>
      <w:r w:rsidRPr="005A4EB2">
        <w:rPr>
          <w:rFonts w:ascii="Avenir LT Std 65 Medium" w:hAnsi="Avenir LT Std 65 Medium"/>
          <w:lang w:bidi="ar-SA"/>
        </w:rPr>
        <w:lastRenderedPageBreak/>
        <w:t>Viewport Compatibility: Designing layouts that adapt seamlessly to different viewport sizes and orientations requires careful consideration of CSS media queries and responsive design principles.</w:t>
      </w:r>
    </w:p>
    <w:p w14:paraId="7A22F634" w14:textId="77777777" w:rsidR="005A4EB2" w:rsidRPr="005A4EB2" w:rsidRDefault="005A4EB2" w:rsidP="005A4EB2">
      <w:pPr>
        <w:numPr>
          <w:ilvl w:val="0"/>
          <w:numId w:val="25"/>
        </w:numPr>
        <w:spacing w:after="200" w:line="276" w:lineRule="auto"/>
        <w:rPr>
          <w:rFonts w:ascii="Avenir LT Std 65 Medium" w:hAnsi="Avenir LT Std 65 Medium"/>
          <w:lang w:bidi="ar-SA"/>
        </w:rPr>
      </w:pPr>
      <w:r w:rsidRPr="005A4EB2">
        <w:rPr>
          <w:rFonts w:ascii="Avenir LT Std 65 Medium" w:hAnsi="Avenir LT Std 65 Medium"/>
          <w:lang w:bidi="ar-SA"/>
        </w:rPr>
        <w:t>Testing Across Devices: Testing the application's responsiveness across various devices and screen sizes is essential but can be challenging due to the wide array of device configurations and resolutions.</w:t>
      </w:r>
    </w:p>
    <w:p w14:paraId="2A4C3250" w14:textId="77777777" w:rsidR="005A4EB2" w:rsidRPr="005A4EB2" w:rsidRDefault="005A4EB2" w:rsidP="005A4EB2">
      <w:pPr>
        <w:numPr>
          <w:ilvl w:val="0"/>
          <w:numId w:val="25"/>
        </w:numPr>
        <w:spacing w:after="200" w:line="276" w:lineRule="auto"/>
        <w:rPr>
          <w:rFonts w:ascii="Avenir LT Std 65 Medium" w:hAnsi="Avenir LT Std 65 Medium"/>
          <w:lang w:bidi="ar-SA"/>
        </w:rPr>
      </w:pPr>
      <w:r w:rsidRPr="005A4EB2">
        <w:rPr>
          <w:rFonts w:ascii="Avenir LT Std 65 Medium" w:hAnsi="Avenir LT Std 65 Medium"/>
          <w:lang w:bidi="ar-SA"/>
        </w:rPr>
        <w:t>UI/UX Consistency: Maintaining consistency in UI/UX design elements across different screen sizes while ensuring optimal user experience on each device poses a challenge in responsive design implementation.</w:t>
      </w:r>
    </w:p>
    <w:p w14:paraId="19DB6FA6" w14:textId="796EA329" w:rsidR="00B72581" w:rsidRDefault="00B72581">
      <w:pPr>
        <w:spacing w:after="200"/>
        <w:rPr>
          <w:rFonts w:ascii="Avenir LT Std 65 Medium" w:hAnsi="Avenir LT Std 65 Medium"/>
          <w:b/>
        </w:rPr>
      </w:pPr>
    </w:p>
    <w:p w14:paraId="24764B04" w14:textId="69289A50" w:rsidR="00BA7A81" w:rsidRDefault="00BA7A81">
      <w:pPr>
        <w:spacing w:after="200"/>
        <w:rPr>
          <w:rFonts w:ascii="Avenir LT Std 65 Medium" w:hAnsi="Avenir LT Std 65 Medium"/>
          <w:b/>
        </w:rPr>
      </w:pPr>
    </w:p>
    <w:p w14:paraId="55B4E24D" w14:textId="175A8BC0" w:rsidR="00BA7A81" w:rsidRDefault="00BA7A81">
      <w:pPr>
        <w:spacing w:after="200"/>
        <w:rPr>
          <w:rFonts w:ascii="Avenir LT Std 65 Medium" w:hAnsi="Avenir LT Std 65 Medium"/>
          <w:b/>
        </w:rPr>
      </w:pPr>
    </w:p>
    <w:p w14:paraId="71A3D3BD" w14:textId="08E83F83" w:rsidR="00BA7A81" w:rsidRDefault="00BA7A81" w:rsidP="00BA7A81">
      <w:pPr>
        <w:pStyle w:val="Heading1"/>
        <w:pBdr>
          <w:bottom w:val="single" w:sz="4" w:space="1" w:color="auto"/>
        </w:pBdr>
        <w:spacing w:line="360" w:lineRule="auto"/>
      </w:pPr>
      <w:r>
        <w:t>Resolving Challenges with Endpoint Data and Responsiveness</w:t>
      </w:r>
    </w:p>
    <w:p w14:paraId="07B00E2F" w14:textId="081CD4DA" w:rsidR="00BA7A81" w:rsidRDefault="00BA7A81">
      <w:pPr>
        <w:spacing w:after="200"/>
        <w:rPr>
          <w:rFonts w:ascii="Avenir LT Std 65 Medium" w:hAnsi="Avenir LT Std 65 Medium"/>
          <w:b/>
        </w:rPr>
      </w:pPr>
    </w:p>
    <w:p w14:paraId="2F6FC675" w14:textId="77777777" w:rsidR="00BA7A81" w:rsidRPr="00BA7A81" w:rsidRDefault="00BA7A81" w:rsidP="00BA7A81">
      <w:pPr>
        <w:spacing w:after="200" w:line="276" w:lineRule="auto"/>
        <w:rPr>
          <w:rFonts w:ascii="Avenir LT Std 65 Medium" w:hAnsi="Avenir LT Std 65 Medium"/>
          <w:b/>
          <w:lang w:bidi="ar-SA"/>
        </w:rPr>
      </w:pPr>
      <w:r w:rsidRPr="00BA7A81">
        <w:rPr>
          <w:rFonts w:ascii="Avenir LT Std 65 Medium" w:hAnsi="Avenir LT Std 65 Medium"/>
          <w:b/>
          <w:lang w:bidi="ar-SA"/>
        </w:rPr>
        <w:t>Responsive Design Solutions</w:t>
      </w:r>
    </w:p>
    <w:p w14:paraId="765DC91A" w14:textId="5BB77BE9" w:rsidR="00884E5E" w:rsidRDefault="0067138B" w:rsidP="00BA7A81">
      <w:pPr>
        <w:numPr>
          <w:ilvl w:val="0"/>
          <w:numId w:val="26"/>
        </w:numPr>
        <w:spacing w:after="200"/>
        <w:rPr>
          <w:rFonts w:ascii="Avenir LT Std 65 Medium" w:hAnsi="Avenir LT Std 65 Medium"/>
          <w:bCs/>
        </w:rPr>
      </w:pPr>
      <w:r w:rsidRPr="00BA7A81">
        <w:rPr>
          <w:rFonts w:ascii="Avenir LT Std 65 Medium" w:hAnsi="Avenir LT Std 65 Medium"/>
          <w:bCs/>
          <w:lang w:bidi="ar-SA"/>
        </w:rPr>
        <w:t>Viewport Testing: Employed browser developer tools to test the application's responsiveness across a range of devices and screen sizes, identifying and addressing layout issues.</w:t>
      </w:r>
    </w:p>
    <w:p w14:paraId="5D3BCBA9" w14:textId="77777777" w:rsidR="00A05B4F" w:rsidRPr="00A05B4F" w:rsidRDefault="00A05B4F" w:rsidP="00A05B4F">
      <w:pPr>
        <w:pStyle w:val="ListParagraph"/>
        <w:numPr>
          <w:ilvl w:val="0"/>
          <w:numId w:val="26"/>
        </w:numPr>
        <w:rPr>
          <w:rFonts w:ascii="Avenir LT Std 65 Medium" w:hAnsi="Avenir LT Std 65 Medium"/>
          <w:bCs/>
        </w:rPr>
      </w:pPr>
      <w:r w:rsidRPr="00A05B4F">
        <w:rPr>
          <w:rFonts w:ascii="Avenir LT Std 65 Medium" w:hAnsi="Avenir LT Std 65 Medium"/>
          <w:bCs/>
        </w:rPr>
        <w:t>Tailwind CSS (TSS): Tailwind CSS was utilized for the styling and layout of the website. Tailwind CSS is a utility-first CSS framework that offers a wide range of pre-designed classes, allowing for rapid development and easy customization of responsive user interfaces.</w:t>
      </w:r>
    </w:p>
    <w:p w14:paraId="29198219" w14:textId="6CB748C8" w:rsidR="00A05B4F" w:rsidRDefault="00A05B4F" w:rsidP="00A05B4F">
      <w:pPr>
        <w:spacing w:after="200"/>
        <w:ind w:left="720"/>
        <w:rPr>
          <w:rFonts w:ascii="Avenir LT Std 65 Medium" w:hAnsi="Avenir LT Std 65 Medium"/>
          <w:bCs/>
        </w:rPr>
      </w:pPr>
    </w:p>
    <w:p w14:paraId="681EC91C" w14:textId="25BBBF43" w:rsidR="00973BEB" w:rsidRDefault="00973BEB" w:rsidP="00973BEB">
      <w:pPr>
        <w:pStyle w:val="Heading1"/>
        <w:pBdr>
          <w:bottom w:val="single" w:sz="4" w:space="1" w:color="auto"/>
        </w:pBdr>
        <w:spacing w:line="360" w:lineRule="auto"/>
      </w:pPr>
      <w:r>
        <w:t>Screenshots of the developed web application</w:t>
      </w:r>
    </w:p>
    <w:p w14:paraId="15AA2784" w14:textId="77777777" w:rsidR="00973BEB" w:rsidRPr="00973BEB" w:rsidRDefault="00973BEB" w:rsidP="00973BEB">
      <w:pPr>
        <w:rPr>
          <w:rFonts w:ascii="Avenir LT Std 65 Medium" w:hAnsi="Avenir LT Std 65 Medium"/>
          <w:lang w:bidi="ar-SA"/>
        </w:rPr>
      </w:pPr>
    </w:p>
    <w:p w14:paraId="7293532A" w14:textId="10DF4396" w:rsidR="00BA7A81" w:rsidRDefault="00812987">
      <w:pPr>
        <w:spacing w:after="200"/>
        <w:rPr>
          <w:rFonts w:ascii="Avenir LT Std 65 Medium" w:hAnsi="Avenir LT Std 65 Medium"/>
          <w:b/>
        </w:rPr>
      </w:pPr>
      <w:r w:rsidRPr="00812987">
        <w:rPr>
          <w:rFonts w:ascii="Avenir LT Std 65 Medium" w:hAnsi="Avenir LT Std 65 Medium"/>
          <w:b/>
          <w:noProof/>
        </w:rPr>
        <w:drawing>
          <wp:inline distT="0" distB="0" distL="0" distR="0" wp14:anchorId="3BA5D513" wp14:editId="320B0B25">
            <wp:extent cx="5943600" cy="3045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5460"/>
                    </a:xfrm>
                    <a:prstGeom prst="rect">
                      <a:avLst/>
                    </a:prstGeom>
                  </pic:spPr>
                </pic:pic>
              </a:graphicData>
            </a:graphic>
          </wp:inline>
        </w:drawing>
      </w:r>
    </w:p>
    <w:p w14:paraId="60308351" w14:textId="77777777" w:rsidR="009964E6" w:rsidRDefault="009964E6">
      <w:pPr>
        <w:spacing w:after="200"/>
        <w:rPr>
          <w:rFonts w:ascii="Avenir LT Std 65 Medium" w:hAnsi="Avenir LT Std 65 Medium"/>
          <w:b/>
        </w:rPr>
      </w:pPr>
    </w:p>
    <w:p w14:paraId="5A6B1133" w14:textId="22C730C9" w:rsidR="00812987" w:rsidRDefault="00812987">
      <w:pPr>
        <w:spacing w:after="200"/>
        <w:rPr>
          <w:rFonts w:ascii="Avenir LT Std 65 Medium" w:hAnsi="Avenir LT Std 65 Medium"/>
          <w:b/>
        </w:rPr>
      </w:pPr>
      <w:r w:rsidRPr="00812987">
        <w:rPr>
          <w:rFonts w:ascii="Avenir LT Std 65 Medium" w:hAnsi="Avenir LT Std 65 Medium"/>
          <w:b/>
          <w:noProof/>
        </w:rPr>
        <w:drawing>
          <wp:inline distT="0" distB="0" distL="0" distR="0" wp14:anchorId="1223937A" wp14:editId="43D02278">
            <wp:extent cx="5943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8000"/>
                    </a:xfrm>
                    <a:prstGeom prst="rect">
                      <a:avLst/>
                    </a:prstGeom>
                  </pic:spPr>
                </pic:pic>
              </a:graphicData>
            </a:graphic>
          </wp:inline>
        </w:drawing>
      </w:r>
    </w:p>
    <w:p w14:paraId="4EA744AB" w14:textId="5A3B2E16" w:rsidR="00812987" w:rsidRDefault="00812987">
      <w:pPr>
        <w:spacing w:after="200"/>
        <w:rPr>
          <w:rFonts w:ascii="Avenir LT Std 65 Medium" w:hAnsi="Avenir LT Std 65 Medium"/>
          <w:b/>
        </w:rPr>
      </w:pPr>
    </w:p>
    <w:p w14:paraId="2B63D52A" w14:textId="2FF57790" w:rsidR="00812987" w:rsidRDefault="00812987">
      <w:pPr>
        <w:spacing w:after="200"/>
        <w:rPr>
          <w:rFonts w:ascii="Avenir LT Std 65 Medium" w:hAnsi="Avenir LT Std 65 Medium"/>
          <w:b/>
        </w:rPr>
      </w:pPr>
    </w:p>
    <w:p w14:paraId="76F897D7" w14:textId="07AFBA96" w:rsidR="00812987" w:rsidRDefault="00812987">
      <w:pPr>
        <w:spacing w:after="200"/>
        <w:rPr>
          <w:rFonts w:ascii="Avenir LT Std 65 Medium" w:hAnsi="Avenir LT Std 65 Medium"/>
          <w:b/>
        </w:rPr>
      </w:pPr>
      <w:r w:rsidRPr="00812987">
        <w:rPr>
          <w:rFonts w:ascii="Avenir LT Std 65 Medium" w:hAnsi="Avenir LT Std 65 Medium"/>
          <w:b/>
          <w:noProof/>
        </w:rPr>
        <w:lastRenderedPageBreak/>
        <w:drawing>
          <wp:inline distT="0" distB="0" distL="0" distR="0" wp14:anchorId="7B95B014" wp14:editId="602D49B8">
            <wp:extent cx="5943600" cy="305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2445"/>
                    </a:xfrm>
                    <a:prstGeom prst="rect">
                      <a:avLst/>
                    </a:prstGeom>
                  </pic:spPr>
                </pic:pic>
              </a:graphicData>
            </a:graphic>
          </wp:inline>
        </w:drawing>
      </w:r>
    </w:p>
    <w:p w14:paraId="35DAFB71" w14:textId="447205D7" w:rsidR="00812987" w:rsidRDefault="00812987">
      <w:pPr>
        <w:spacing w:after="200"/>
        <w:rPr>
          <w:rFonts w:ascii="Avenir LT Std 65 Medium" w:hAnsi="Avenir LT Std 65 Medium"/>
          <w:b/>
        </w:rPr>
      </w:pPr>
    </w:p>
    <w:p w14:paraId="6556D575" w14:textId="6C0408C8" w:rsidR="00812987" w:rsidRDefault="00812987">
      <w:pPr>
        <w:spacing w:after="200"/>
        <w:rPr>
          <w:rFonts w:ascii="Avenir LT Std 65 Medium" w:hAnsi="Avenir LT Std 65 Medium"/>
          <w:b/>
        </w:rPr>
      </w:pPr>
      <w:r w:rsidRPr="00812987">
        <w:rPr>
          <w:rFonts w:ascii="Avenir LT Std 65 Medium" w:hAnsi="Avenir LT Std 65 Medium"/>
          <w:b/>
          <w:noProof/>
        </w:rPr>
        <w:drawing>
          <wp:inline distT="0" distB="0" distL="0" distR="0" wp14:anchorId="59C04986" wp14:editId="5F5BA86C">
            <wp:extent cx="5943600" cy="3061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1970"/>
                    </a:xfrm>
                    <a:prstGeom prst="rect">
                      <a:avLst/>
                    </a:prstGeom>
                  </pic:spPr>
                </pic:pic>
              </a:graphicData>
            </a:graphic>
          </wp:inline>
        </w:drawing>
      </w:r>
    </w:p>
    <w:p w14:paraId="71D1C37C" w14:textId="17455C5E" w:rsidR="002B396B" w:rsidRDefault="002B396B">
      <w:pPr>
        <w:spacing w:after="200"/>
        <w:rPr>
          <w:rFonts w:ascii="Avenir LT Std 65 Medium" w:hAnsi="Avenir LT Std 65 Medium"/>
          <w:b/>
        </w:rPr>
      </w:pPr>
    </w:p>
    <w:p w14:paraId="5AF5406A" w14:textId="0DB4FA2D" w:rsidR="002B396B" w:rsidRDefault="002B396B">
      <w:pPr>
        <w:spacing w:after="200"/>
        <w:rPr>
          <w:rFonts w:ascii="Avenir LT Std 65 Medium" w:hAnsi="Avenir LT Std 65 Medium"/>
          <w:b/>
        </w:rPr>
      </w:pPr>
    </w:p>
    <w:p w14:paraId="72EE57C0" w14:textId="050DDE39" w:rsidR="002B396B" w:rsidRDefault="002B396B">
      <w:pPr>
        <w:spacing w:after="200"/>
        <w:rPr>
          <w:rFonts w:ascii="Avenir LT Std 65 Medium" w:hAnsi="Avenir LT Std 65 Medium"/>
          <w:b/>
        </w:rPr>
      </w:pPr>
      <w:r w:rsidRPr="002B396B">
        <w:rPr>
          <w:rFonts w:ascii="Avenir LT Std 65 Medium" w:hAnsi="Avenir LT Std 65 Medium"/>
          <w:b/>
          <w:noProof/>
        </w:rPr>
        <w:lastRenderedPageBreak/>
        <w:drawing>
          <wp:inline distT="0" distB="0" distL="0" distR="0" wp14:anchorId="2F958838" wp14:editId="729863DC">
            <wp:extent cx="5943600" cy="3021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965"/>
                    </a:xfrm>
                    <a:prstGeom prst="rect">
                      <a:avLst/>
                    </a:prstGeom>
                  </pic:spPr>
                </pic:pic>
              </a:graphicData>
            </a:graphic>
          </wp:inline>
        </w:drawing>
      </w:r>
    </w:p>
    <w:p w14:paraId="0012D14E" w14:textId="6CF45155" w:rsidR="004B7B93" w:rsidRDefault="004B7B93">
      <w:pPr>
        <w:spacing w:after="200"/>
        <w:rPr>
          <w:rFonts w:ascii="Avenir LT Std 65 Medium" w:hAnsi="Avenir LT Std 65 Medium"/>
          <w:b/>
        </w:rPr>
      </w:pPr>
    </w:p>
    <w:p w14:paraId="73E12C54" w14:textId="206E8323" w:rsidR="004B7B93" w:rsidRDefault="004B7B93">
      <w:pPr>
        <w:spacing w:after="200"/>
        <w:rPr>
          <w:rFonts w:ascii="Avenir LT Std 65 Medium" w:hAnsi="Avenir LT Std 65 Medium"/>
          <w:b/>
        </w:rPr>
      </w:pPr>
    </w:p>
    <w:p w14:paraId="4AA9897D" w14:textId="650C6DF4" w:rsidR="004B7B93" w:rsidRDefault="004B7B93">
      <w:pPr>
        <w:spacing w:after="200"/>
        <w:rPr>
          <w:rFonts w:ascii="Avenir LT Std 65 Medium" w:hAnsi="Avenir LT Std 65 Medium"/>
          <w:b/>
        </w:rPr>
      </w:pPr>
    </w:p>
    <w:p w14:paraId="28E318E9" w14:textId="2B3F725F" w:rsidR="004B7B93" w:rsidRDefault="004B7B93">
      <w:pPr>
        <w:spacing w:after="200"/>
        <w:rPr>
          <w:rFonts w:ascii="Avenir LT Std 65 Medium" w:hAnsi="Avenir LT Std 65 Medium"/>
          <w:b/>
        </w:rPr>
      </w:pPr>
    </w:p>
    <w:p w14:paraId="3C13642E" w14:textId="38611548" w:rsidR="004B7B93" w:rsidRPr="00C8598D" w:rsidRDefault="004B7B93">
      <w:pPr>
        <w:spacing w:after="200"/>
        <w:rPr>
          <w:rFonts w:ascii="Avenir LT Std 65 Medium" w:hAnsi="Avenir LT Std 65 Medium"/>
          <w:b/>
        </w:rPr>
      </w:pPr>
      <w:r w:rsidRPr="004B7B93">
        <w:rPr>
          <w:rFonts w:ascii="Avenir LT Std 65 Medium" w:hAnsi="Avenir LT Std 65 Medium"/>
          <w:b/>
          <w:noProof/>
        </w:rPr>
        <w:drawing>
          <wp:inline distT="0" distB="0" distL="0" distR="0" wp14:anchorId="7F7A34BB" wp14:editId="3C3916B3">
            <wp:extent cx="5943600" cy="3055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5620"/>
                    </a:xfrm>
                    <a:prstGeom prst="rect">
                      <a:avLst/>
                    </a:prstGeom>
                  </pic:spPr>
                </pic:pic>
              </a:graphicData>
            </a:graphic>
          </wp:inline>
        </w:drawing>
      </w:r>
    </w:p>
    <w:sectPr w:rsidR="004B7B93" w:rsidRPr="00C8598D">
      <w:footerReference w:type="default" r:id="rId17"/>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4DCF1" w14:textId="77777777" w:rsidR="004B698E" w:rsidRDefault="004B698E">
      <w:r>
        <w:separator/>
      </w:r>
    </w:p>
  </w:endnote>
  <w:endnote w:type="continuationSeparator" w:id="0">
    <w:p w14:paraId="0D1741F5" w14:textId="77777777" w:rsidR="004B698E" w:rsidRDefault="004B6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skoola Pota">
    <w:charset w:val="00"/>
    <w:family w:val="swiss"/>
    <w:pitch w:val="variable"/>
    <w:sig w:usb0="00000003" w:usb1="00000000" w:usb2="00000200" w:usb3="00000000" w:csb0="00000001" w:csb1="00000000"/>
  </w:font>
  <w:font w:name="Franklin Gothic Book">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altName w:val="Franklin Gothic Demi Con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venir LT Std 65 Medium">
    <w:panose1 w:val="020B0603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E3902" w14:textId="77777777" w:rsidR="00AA1F13" w:rsidRDefault="000F1DCE">
    <w:r>
      <w:rPr>
        <w:noProof/>
        <w:lang w:eastAsia="ja-JP"/>
      </w:rPr>
      <mc:AlternateContent>
        <mc:Choice Requires="wps">
          <w:drawing>
            <wp:anchor distT="0" distB="0" distL="114300" distR="114300" simplePos="0" relativeHeight="251668480" behindDoc="0" locked="0" layoutInCell="0" allowOverlap="1" wp14:anchorId="7E32FCF4" wp14:editId="051F2790">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a:extLst/>
                    </wps:spPr>
                    <wps:style>
                      <a:lnRef idx="2">
                        <a:schemeClr val="accent1"/>
                      </a:lnRef>
                      <a:fillRef idx="1">
                        <a:schemeClr val="lt1"/>
                      </a:fillRef>
                      <a:effectRef idx="0">
                        <a:schemeClr val="accent1"/>
                      </a:effectRef>
                      <a:fontRef idx="minor">
                        <a:schemeClr val="dk1"/>
                      </a:fontRef>
                    </wps:style>
                    <wps:txbx>
                      <w:txbxContent>
                        <w:p w14:paraId="6BE5ABC2"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E32FCF4" id="Oval 19" o:spid="_x0000_s1030" style="position:absolute;margin-left:542.5pt;margin-top:17.2pt;width:41pt;height:41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" o:allowincell="f" fillcolor="white [3201]" stroked="f" strokeweight="6pt">
              <v:textbox inset="0,0,0,0">
                <w:txbxContent>
                  <w:p w14:paraId="6BE5ABC2"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v:textbox>
              <w10:wrap anchorx="margin" anchory="margin"/>
            </v:roundrect>
          </w:pict>
        </mc:Fallback>
      </mc:AlternateContent>
    </w:r>
  </w:p>
  <w:p w14:paraId="62DDEBAC"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DCC2E" w14:textId="77777777" w:rsidR="004B698E" w:rsidRDefault="004B698E">
      <w:r>
        <w:separator/>
      </w:r>
    </w:p>
  </w:footnote>
  <w:footnote w:type="continuationSeparator" w:id="0">
    <w:p w14:paraId="5048EAC9" w14:textId="77777777" w:rsidR="004B698E" w:rsidRDefault="004B69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019F53EB"/>
    <w:multiLevelType w:val="multilevel"/>
    <w:tmpl w:val="28A4A5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DA0849"/>
    <w:multiLevelType w:val="multilevel"/>
    <w:tmpl w:val="38A6BE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05B7E"/>
    <w:multiLevelType w:val="multilevel"/>
    <w:tmpl w:val="6F4E7E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3C0EFB"/>
    <w:multiLevelType w:val="multilevel"/>
    <w:tmpl w:val="DB4E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D04C40"/>
    <w:multiLevelType w:val="multilevel"/>
    <w:tmpl w:val="F1DA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E6E"/>
    <w:multiLevelType w:val="hybridMultilevel"/>
    <w:tmpl w:val="EF344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BB631B"/>
    <w:multiLevelType w:val="multilevel"/>
    <w:tmpl w:val="A05C7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AB4F3C"/>
    <w:multiLevelType w:val="hybridMultilevel"/>
    <w:tmpl w:val="DE78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424D7"/>
    <w:multiLevelType w:val="multilevel"/>
    <w:tmpl w:val="15B6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E3333EB"/>
    <w:multiLevelType w:val="multilevel"/>
    <w:tmpl w:val="198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FA530E1"/>
    <w:multiLevelType w:val="multilevel"/>
    <w:tmpl w:val="A78629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6"/>
  </w:num>
  <w:num w:numId="18">
    <w:abstractNumId w:val="12"/>
  </w:num>
  <w:num w:numId="19">
    <w:abstractNumId w:val="5"/>
  </w:num>
  <w:num w:numId="20">
    <w:abstractNumId w:val="15"/>
  </w:num>
  <w:num w:numId="21">
    <w:abstractNumId w:val="11"/>
  </w:num>
  <w:num w:numId="22">
    <w:abstractNumId w:val="7"/>
  </w:num>
  <w:num w:numId="23">
    <w:abstractNumId w:val="9"/>
  </w:num>
  <w:num w:numId="24">
    <w:abstractNumId w:val="8"/>
  </w:num>
  <w:num w:numId="25">
    <w:abstractNumId w:val="14"/>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E9"/>
    <w:rsid w:val="00004ED9"/>
    <w:rsid w:val="0003261C"/>
    <w:rsid w:val="00074E8B"/>
    <w:rsid w:val="000F1DCE"/>
    <w:rsid w:val="000F1F1F"/>
    <w:rsid w:val="0016270C"/>
    <w:rsid w:val="001B3108"/>
    <w:rsid w:val="00203C63"/>
    <w:rsid w:val="002309B7"/>
    <w:rsid w:val="0027783F"/>
    <w:rsid w:val="002B396B"/>
    <w:rsid w:val="0033156F"/>
    <w:rsid w:val="0036708F"/>
    <w:rsid w:val="00367846"/>
    <w:rsid w:val="003B3056"/>
    <w:rsid w:val="003D2F00"/>
    <w:rsid w:val="004154B5"/>
    <w:rsid w:val="00467282"/>
    <w:rsid w:val="0047416E"/>
    <w:rsid w:val="004A6F99"/>
    <w:rsid w:val="004B698E"/>
    <w:rsid w:val="004B7B93"/>
    <w:rsid w:val="004E0052"/>
    <w:rsid w:val="004E4D8D"/>
    <w:rsid w:val="0051615D"/>
    <w:rsid w:val="00524BAA"/>
    <w:rsid w:val="005624EB"/>
    <w:rsid w:val="00584903"/>
    <w:rsid w:val="005A4EB2"/>
    <w:rsid w:val="005C5BDA"/>
    <w:rsid w:val="00616989"/>
    <w:rsid w:val="006214A8"/>
    <w:rsid w:val="0067138B"/>
    <w:rsid w:val="0068675D"/>
    <w:rsid w:val="007043E7"/>
    <w:rsid w:val="00742AE1"/>
    <w:rsid w:val="00793E4A"/>
    <w:rsid w:val="007B346A"/>
    <w:rsid w:val="00812987"/>
    <w:rsid w:val="00815DE9"/>
    <w:rsid w:val="00870334"/>
    <w:rsid w:val="008B4B3F"/>
    <w:rsid w:val="008F3CDD"/>
    <w:rsid w:val="00942CE0"/>
    <w:rsid w:val="00962160"/>
    <w:rsid w:val="00973BEB"/>
    <w:rsid w:val="009964E6"/>
    <w:rsid w:val="00A05B4F"/>
    <w:rsid w:val="00A362E1"/>
    <w:rsid w:val="00AA1F13"/>
    <w:rsid w:val="00AD59BF"/>
    <w:rsid w:val="00AF4C02"/>
    <w:rsid w:val="00B70300"/>
    <w:rsid w:val="00B72581"/>
    <w:rsid w:val="00B75FC2"/>
    <w:rsid w:val="00B93FDF"/>
    <w:rsid w:val="00BA7A81"/>
    <w:rsid w:val="00BB0743"/>
    <w:rsid w:val="00BC5723"/>
    <w:rsid w:val="00C01D89"/>
    <w:rsid w:val="00C10F9D"/>
    <w:rsid w:val="00C34D86"/>
    <w:rsid w:val="00C77D65"/>
    <w:rsid w:val="00C80AFE"/>
    <w:rsid w:val="00C8598D"/>
    <w:rsid w:val="00CB4A4D"/>
    <w:rsid w:val="00CE3CEF"/>
    <w:rsid w:val="00D4679E"/>
    <w:rsid w:val="00D50192"/>
    <w:rsid w:val="00D73345"/>
    <w:rsid w:val="00DA7C93"/>
    <w:rsid w:val="00DB3F6A"/>
    <w:rsid w:val="00DE02C7"/>
    <w:rsid w:val="00DE6F3F"/>
    <w:rsid w:val="00E0736E"/>
    <w:rsid w:val="00E12345"/>
    <w:rsid w:val="00E24038"/>
    <w:rsid w:val="00E707C0"/>
    <w:rsid w:val="00EF0E81"/>
    <w:rsid w:val="00F07B0B"/>
    <w:rsid w:val="00F07EB5"/>
    <w:rsid w:val="00FA7F52"/>
    <w:rsid w:val="00FC7DDE"/>
    <w:rsid w:val="00FD71E8"/>
    <w:rsid w:val="00FF096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38A12AE"/>
  <w15:docId w15:val="{AF926EBE-35EA-4FC9-8870-8E2D88D4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038"/>
    <w:pPr>
      <w:spacing w:after="0" w:line="240" w:lineRule="auto"/>
    </w:pPr>
    <w:rPr>
      <w:rFonts w:ascii="Times New Roman" w:eastAsia="Times New Roman" w:hAnsi="Times New Roman" w:cs="Times New Roman"/>
      <w:sz w:val="24"/>
      <w:szCs w:val="24"/>
      <w:lang w:bidi="si-LK"/>
    </w:rPr>
  </w:style>
  <w:style w:type="paragraph" w:styleId="Heading1">
    <w:name w:val="heading 1"/>
    <w:basedOn w:val="Normal"/>
    <w:next w:val="Normal"/>
    <w:link w:val="Heading1Char"/>
    <w:uiPriority w:val="9"/>
    <w:qFormat/>
    <w:rsid w:val="000F1DCE"/>
    <w:pPr>
      <w:spacing w:before="300" w:after="40"/>
      <w:outlineLvl w:val="0"/>
    </w:pPr>
    <w:rPr>
      <w:rFonts w:ascii="Franklin Gothic Book" w:eastAsiaTheme="minorHAnsi" w:hAnsi="Franklin Gothic Book"/>
      <w:color w:val="00656B" w:themeColor="accent1" w:themeShade="BF"/>
      <w:spacing w:val="20"/>
      <w:sz w:val="56"/>
      <w:szCs w:val="32"/>
      <w:lang w:bidi="ar-SA"/>
    </w:rPr>
  </w:style>
  <w:style w:type="paragraph" w:styleId="Heading2">
    <w:name w:val="heading 2"/>
    <w:basedOn w:val="Normal"/>
    <w:next w:val="Normal"/>
    <w:link w:val="Heading2Char"/>
    <w:uiPriority w:val="9"/>
    <w:qFormat/>
    <w:rsid w:val="000F1DCE"/>
    <w:pPr>
      <w:spacing w:before="240" w:after="40"/>
      <w:outlineLvl w:val="1"/>
    </w:pPr>
    <w:rPr>
      <w:rFonts w:ascii="Franklin Gothic Book" w:eastAsiaTheme="minorHAnsi" w:hAnsi="Franklin Gothic Book"/>
      <w:color w:val="595959" w:themeColor="text1" w:themeTint="A6"/>
      <w:spacing w:val="20"/>
      <w:sz w:val="44"/>
      <w:szCs w:val="28"/>
      <w:lang w:bidi="ar-SA"/>
    </w:rPr>
  </w:style>
  <w:style w:type="paragraph" w:styleId="Heading3">
    <w:name w:val="heading 3"/>
    <w:basedOn w:val="Normal"/>
    <w:next w:val="Normal"/>
    <w:link w:val="Heading3Char"/>
    <w:uiPriority w:val="9"/>
    <w:unhideWhenUsed/>
    <w:qFormat/>
    <w:rsid w:val="000F1DCE"/>
    <w:pPr>
      <w:spacing w:before="200" w:after="40"/>
      <w:outlineLvl w:val="2"/>
    </w:pPr>
    <w:rPr>
      <w:rFonts w:ascii="Franklin Gothic Book" w:eastAsiaTheme="minorHAnsi" w:hAnsi="Franklin Gothic Book"/>
      <w:color w:val="595959" w:themeColor="text1" w:themeTint="A6"/>
      <w:spacing w:val="20"/>
      <w:sz w:val="36"/>
      <w:lang w:bidi="ar-SA"/>
    </w:rPr>
  </w:style>
  <w:style w:type="paragraph" w:styleId="Heading4">
    <w:name w:val="heading 4"/>
    <w:basedOn w:val="Normal"/>
    <w:next w:val="Normal"/>
    <w:link w:val="Heading4Char"/>
    <w:uiPriority w:val="9"/>
    <w:unhideWhenUsed/>
    <w:qFormat/>
    <w:pPr>
      <w:spacing w:before="240" w:line="276" w:lineRule="auto"/>
      <w:outlineLvl w:val="3"/>
    </w:pPr>
    <w:rPr>
      <w:rFonts w:asciiTheme="majorHAnsi" w:eastAsiaTheme="minorHAnsi" w:hAnsiTheme="majorHAnsi"/>
      <w:b/>
      <w:color w:val="8CA423" w:themeColor="accent3" w:themeShade="BF"/>
      <w:spacing w:val="20"/>
      <w:szCs w:val="22"/>
      <w:lang w:bidi="ar-SA"/>
    </w:rPr>
  </w:style>
  <w:style w:type="paragraph" w:styleId="Heading5">
    <w:name w:val="heading 5"/>
    <w:basedOn w:val="Normal"/>
    <w:next w:val="Normal"/>
    <w:link w:val="Heading5Char"/>
    <w:uiPriority w:val="9"/>
    <w:unhideWhenUsed/>
    <w:qFormat/>
    <w:pPr>
      <w:spacing w:before="200" w:line="276" w:lineRule="auto"/>
      <w:outlineLvl w:val="4"/>
    </w:pPr>
    <w:rPr>
      <w:rFonts w:asciiTheme="majorHAnsi" w:eastAsiaTheme="minorHAnsi" w:hAnsiTheme="majorHAnsi"/>
      <w:b/>
      <w:i/>
      <w:color w:val="8CA423" w:themeColor="accent3" w:themeShade="BF"/>
      <w:spacing w:val="20"/>
      <w:sz w:val="20"/>
      <w:szCs w:val="26"/>
      <w:lang w:bidi="ar-SA"/>
    </w:rPr>
  </w:style>
  <w:style w:type="paragraph" w:styleId="Heading6">
    <w:name w:val="heading 6"/>
    <w:basedOn w:val="Normal"/>
    <w:next w:val="Normal"/>
    <w:link w:val="Heading6Char"/>
    <w:uiPriority w:val="9"/>
    <w:unhideWhenUsed/>
    <w:qFormat/>
    <w:pPr>
      <w:spacing w:before="200" w:line="276" w:lineRule="auto"/>
      <w:outlineLvl w:val="5"/>
    </w:pPr>
    <w:rPr>
      <w:rFonts w:asciiTheme="majorHAnsi" w:eastAsiaTheme="minorHAnsi" w:hAnsiTheme="majorHAnsi"/>
      <w:color w:val="5D6D17" w:themeColor="accent3" w:themeShade="7F"/>
      <w:spacing w:val="10"/>
      <w:szCs w:val="20"/>
      <w:lang w:bidi="ar-SA"/>
    </w:rPr>
  </w:style>
  <w:style w:type="paragraph" w:styleId="Heading7">
    <w:name w:val="heading 7"/>
    <w:basedOn w:val="Normal"/>
    <w:next w:val="Normal"/>
    <w:link w:val="Heading7Char"/>
    <w:uiPriority w:val="9"/>
    <w:unhideWhenUsed/>
    <w:qFormat/>
    <w:pPr>
      <w:spacing w:before="200" w:line="276" w:lineRule="auto"/>
      <w:outlineLvl w:val="6"/>
    </w:pPr>
    <w:rPr>
      <w:rFonts w:asciiTheme="majorHAnsi" w:eastAsiaTheme="minorHAnsi" w:hAnsiTheme="majorHAnsi"/>
      <w:i/>
      <w:color w:val="5D6D17" w:themeColor="accent3" w:themeShade="7F"/>
      <w:spacing w:val="10"/>
      <w:szCs w:val="20"/>
      <w:lang w:bidi="ar-SA"/>
    </w:rPr>
  </w:style>
  <w:style w:type="paragraph" w:styleId="Heading8">
    <w:name w:val="heading 8"/>
    <w:basedOn w:val="Normal"/>
    <w:next w:val="Normal"/>
    <w:link w:val="Heading8Char"/>
    <w:uiPriority w:val="9"/>
    <w:unhideWhenUsed/>
    <w:qFormat/>
    <w:pPr>
      <w:spacing w:before="200" w:line="276" w:lineRule="auto"/>
      <w:outlineLvl w:val="7"/>
    </w:pPr>
    <w:rPr>
      <w:rFonts w:asciiTheme="majorHAnsi" w:eastAsiaTheme="minorHAnsi" w:hAnsiTheme="majorHAnsi"/>
      <w:color w:val="008890" w:themeColor="accent1"/>
      <w:spacing w:val="10"/>
      <w:sz w:val="20"/>
      <w:szCs w:val="20"/>
      <w:lang w:bidi="ar-SA"/>
    </w:rPr>
  </w:style>
  <w:style w:type="paragraph" w:styleId="Heading9">
    <w:name w:val="heading 9"/>
    <w:basedOn w:val="Normal"/>
    <w:next w:val="Normal"/>
    <w:link w:val="Heading9Char"/>
    <w:uiPriority w:val="9"/>
    <w:unhideWhenUsed/>
    <w:qFormat/>
    <w:pPr>
      <w:spacing w:before="200" w:line="276" w:lineRule="auto"/>
      <w:outlineLvl w:val="8"/>
    </w:pPr>
    <w:rPr>
      <w:rFonts w:asciiTheme="majorHAnsi" w:eastAsiaTheme="minorHAnsi" w:hAnsiTheme="majorHAnsi"/>
      <w:i/>
      <w:color w:val="008890" w:themeColor="accent1"/>
      <w:spacing w:val="1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after="160"/>
      <w:contextualSpacing/>
    </w:pPr>
    <w:rPr>
      <w:rFonts w:ascii="Franklin Gothic Demi Cond" w:eastAsiaTheme="minorHAnsi" w:hAnsi="Franklin Gothic Demi Cond"/>
      <w:b/>
      <w:bCs/>
      <w:color w:val="008890" w:themeColor="accent1"/>
      <w:sz w:val="96"/>
      <w:szCs w:val="48"/>
      <w:lang w:bidi="ar-SA"/>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pPr>
    <w:rPr>
      <w:rFonts w:ascii="Franklin Gothic Book" w:eastAsiaTheme="minorHAnsi" w:hAnsi="Franklin Gothic Book" w:cstheme="minorHAnsi"/>
      <w:color w:val="7F7F7F" w:themeColor="text1" w:themeTint="80"/>
      <w:sz w:val="44"/>
      <w:lang w:bidi="ar-SA"/>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spacing w:after="160" w:line="276" w:lineRule="auto"/>
    </w:pPr>
    <w:rPr>
      <w:rFonts w:asciiTheme="minorHAnsi" w:eastAsiaTheme="minorHAnsi" w:hAnsiTheme="minorHAnsi"/>
      <w:color w:val="000000" w:themeColor="text1"/>
      <w:sz w:val="20"/>
      <w:szCs w:val="20"/>
      <w:lang w:bidi="ar-SA"/>
    </w:r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rPr>
      <w:rFonts w:asciiTheme="minorHAnsi" w:eastAsiaTheme="minorHAnsi" w:hAnsiTheme="minorHAnsi"/>
      <w:bCs/>
      <w:smallCaps/>
      <w:color w:val="B3C225" w:themeColor="accent2" w:themeShade="BF"/>
      <w:spacing w:val="10"/>
      <w:sz w:val="18"/>
      <w:szCs w:val="18"/>
      <w:lang w:bidi="ar-SA"/>
    </w:rPr>
  </w:style>
  <w:style w:type="paragraph" w:styleId="BalloonText">
    <w:name w:val="Balloon Text"/>
    <w:basedOn w:val="Normal"/>
    <w:link w:val="BalloonTextChar"/>
    <w:uiPriority w:val="99"/>
    <w:semiHidden/>
    <w:unhideWhenUsed/>
    <w:pPr>
      <w:spacing w:after="160" w:line="276" w:lineRule="auto"/>
    </w:pPr>
    <w:rPr>
      <w:rFonts w:ascii="Tahoma" w:eastAsiaTheme="minorHAnsi" w:hAnsi="Tahoma" w:cs="Tahoma"/>
      <w:color w:val="000000" w:themeColor="text1"/>
      <w:sz w:val="16"/>
      <w:szCs w:val="16"/>
      <w:lang w:bidi="ar-SA"/>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spacing w:after="160" w:line="276" w:lineRule="auto"/>
    </w:pPr>
    <w:rPr>
      <w:rFonts w:asciiTheme="minorHAnsi" w:eastAsiaTheme="minorHAnsi" w:hAnsiTheme="minorHAnsi"/>
      <w:color w:val="000000" w:themeColor="text1"/>
      <w:sz w:val="20"/>
      <w:szCs w:val="20"/>
      <w:lang w:bidi="ar-SA"/>
    </w:r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spacing w:after="160" w:line="276" w:lineRule="auto"/>
      <w:ind w:left="1440" w:right="1440"/>
      <w:jc w:val="center"/>
    </w:pPr>
    <w:rPr>
      <w:rFonts w:asciiTheme="majorHAnsi" w:eastAsiaTheme="minorHAnsi" w:hAnsiTheme="majorHAnsi"/>
      <w:i/>
      <w:color w:val="FFFFFF" w:themeColor="background1"/>
      <w:sz w:val="32"/>
      <w:szCs w:val="20"/>
      <w:lang w:bidi="ar-SA"/>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line="276" w:lineRule="auto"/>
      <w:contextualSpacing/>
    </w:pPr>
    <w:rPr>
      <w:rFonts w:asciiTheme="minorHAnsi" w:eastAsiaTheme="minorHAnsi" w:hAnsiTheme="minorHAnsi"/>
      <w:color w:val="000000" w:themeColor="text1"/>
      <w:sz w:val="20"/>
      <w:szCs w:val="20"/>
      <w:lang w:bidi="ar-SA"/>
    </w:rPr>
  </w:style>
  <w:style w:type="paragraph" w:styleId="ListBullet2">
    <w:name w:val="List Bullet 2"/>
    <w:basedOn w:val="Normal"/>
    <w:uiPriority w:val="36"/>
    <w:unhideWhenUsed/>
    <w:qFormat/>
    <w:pPr>
      <w:numPr>
        <w:numId w:val="12"/>
      </w:numPr>
      <w:spacing w:line="276" w:lineRule="auto"/>
    </w:pPr>
    <w:rPr>
      <w:rFonts w:asciiTheme="minorHAnsi" w:eastAsiaTheme="minorHAnsi" w:hAnsiTheme="minorHAnsi"/>
      <w:color w:val="000000" w:themeColor="text1"/>
      <w:sz w:val="20"/>
      <w:szCs w:val="20"/>
      <w:lang w:bidi="ar-SA"/>
    </w:rPr>
  </w:style>
  <w:style w:type="paragraph" w:styleId="ListBullet3">
    <w:name w:val="List Bullet 3"/>
    <w:basedOn w:val="Normal"/>
    <w:uiPriority w:val="36"/>
    <w:unhideWhenUsed/>
    <w:qFormat/>
    <w:pPr>
      <w:numPr>
        <w:numId w:val="13"/>
      </w:numPr>
      <w:spacing w:line="276" w:lineRule="auto"/>
    </w:pPr>
    <w:rPr>
      <w:rFonts w:asciiTheme="minorHAnsi" w:eastAsiaTheme="minorHAnsi" w:hAnsiTheme="minorHAnsi"/>
      <w:color w:val="000000" w:themeColor="text1"/>
      <w:sz w:val="20"/>
      <w:szCs w:val="20"/>
      <w:lang w:bidi="ar-SA"/>
    </w:rPr>
  </w:style>
  <w:style w:type="paragraph" w:styleId="ListBullet4">
    <w:name w:val="List Bullet 4"/>
    <w:basedOn w:val="Normal"/>
    <w:uiPriority w:val="36"/>
    <w:unhideWhenUsed/>
    <w:qFormat/>
    <w:pPr>
      <w:numPr>
        <w:numId w:val="14"/>
      </w:numPr>
      <w:spacing w:line="276" w:lineRule="auto"/>
    </w:pPr>
    <w:rPr>
      <w:rFonts w:asciiTheme="minorHAnsi" w:eastAsiaTheme="minorHAnsi" w:hAnsiTheme="minorHAnsi"/>
      <w:color w:val="000000" w:themeColor="text1"/>
      <w:sz w:val="20"/>
      <w:szCs w:val="20"/>
      <w:lang w:bidi="ar-SA"/>
    </w:rPr>
  </w:style>
  <w:style w:type="paragraph" w:styleId="ListBullet5">
    <w:name w:val="List Bullet 5"/>
    <w:basedOn w:val="Normal"/>
    <w:uiPriority w:val="36"/>
    <w:unhideWhenUsed/>
    <w:qFormat/>
    <w:pPr>
      <w:numPr>
        <w:numId w:val="15"/>
      </w:numPr>
      <w:spacing w:line="276" w:lineRule="auto"/>
    </w:pPr>
    <w:rPr>
      <w:rFonts w:asciiTheme="minorHAnsi" w:eastAsiaTheme="minorHAnsi" w:hAnsiTheme="minorHAnsi"/>
      <w:color w:val="000000" w:themeColor="text1"/>
      <w:sz w:val="20"/>
      <w:szCs w:val="20"/>
      <w:lang w:bidi="ar-SA"/>
    </w:rPr>
  </w:style>
  <w:style w:type="paragraph" w:styleId="NoSpacing">
    <w:name w:val="No Spacing"/>
    <w:basedOn w:val="Normal"/>
    <w:uiPriority w:val="1"/>
    <w:qFormat/>
    <w:rsid w:val="00C77D65"/>
    <w:rPr>
      <w:rFonts w:asciiTheme="minorHAnsi" w:eastAsiaTheme="minorHAnsi" w:hAnsiTheme="minorHAnsi"/>
      <w:b/>
      <w:color w:val="004348" w:themeColor="accent1" w:themeShade="80"/>
      <w:sz w:val="20"/>
      <w:szCs w:val="20"/>
      <w:lang w:bidi="ar-SA"/>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pPr>
      <w:spacing w:after="160" w:line="276" w:lineRule="auto"/>
    </w:pPr>
    <w:rPr>
      <w:rFonts w:asciiTheme="minorHAnsi" w:eastAsiaTheme="minorHAnsi" w:hAnsiTheme="minorHAnsi"/>
      <w:i/>
      <w:color w:val="7F7F7F" w:themeColor="background1" w:themeShade="7F"/>
      <w:szCs w:val="20"/>
      <w:lang w:bidi="ar-SA"/>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unhideWhenUsed/>
    <w:qFormat/>
    <w:pPr>
      <w:tabs>
        <w:tab w:val="right" w:leader="dot" w:pos="8630"/>
      </w:tabs>
      <w:spacing w:after="40"/>
    </w:pPr>
    <w:rPr>
      <w:rFonts w:asciiTheme="minorHAnsi" w:eastAsiaTheme="minorHAnsi" w:hAnsiTheme="minorHAnsi"/>
      <w:smallCaps/>
      <w:noProof/>
      <w:color w:val="D2DF57" w:themeColor="accent2"/>
      <w:sz w:val="20"/>
      <w:szCs w:val="20"/>
      <w:lang w:bidi="ar-SA"/>
    </w:rPr>
  </w:style>
  <w:style w:type="paragraph" w:styleId="TOC2">
    <w:name w:val="toc 2"/>
    <w:basedOn w:val="Normal"/>
    <w:next w:val="Normal"/>
    <w:autoRedefine/>
    <w:uiPriority w:val="99"/>
    <w:unhideWhenUsed/>
    <w:qFormat/>
    <w:pPr>
      <w:tabs>
        <w:tab w:val="right" w:leader="dot" w:pos="8630"/>
      </w:tabs>
      <w:spacing w:after="40"/>
      <w:ind w:left="216"/>
    </w:pPr>
    <w:rPr>
      <w:rFonts w:asciiTheme="minorHAnsi" w:eastAsiaTheme="minorHAnsi" w:hAnsiTheme="minorHAnsi"/>
      <w:smallCaps/>
      <w:noProof/>
      <w:color w:val="000000" w:themeColor="text1"/>
      <w:sz w:val="20"/>
      <w:szCs w:val="20"/>
      <w:lang w:bidi="ar-SA"/>
    </w:rPr>
  </w:style>
  <w:style w:type="paragraph" w:styleId="TOC3">
    <w:name w:val="toc 3"/>
    <w:basedOn w:val="Normal"/>
    <w:next w:val="Normal"/>
    <w:autoRedefine/>
    <w:uiPriority w:val="99"/>
    <w:semiHidden/>
    <w:unhideWhenUsed/>
    <w:qFormat/>
    <w:pPr>
      <w:tabs>
        <w:tab w:val="right" w:leader="dot" w:pos="8630"/>
      </w:tabs>
      <w:spacing w:after="40"/>
      <w:ind w:left="446"/>
    </w:pPr>
    <w:rPr>
      <w:rFonts w:asciiTheme="minorHAnsi" w:eastAsiaTheme="minorHAnsi" w:hAnsiTheme="minorHAnsi"/>
      <w:smallCaps/>
      <w:noProof/>
      <w:color w:val="000000" w:themeColor="text1"/>
      <w:sz w:val="20"/>
      <w:szCs w:val="20"/>
      <w:lang w:bidi="ar-SA"/>
    </w:rPr>
  </w:style>
  <w:style w:type="paragraph" w:styleId="TOC4">
    <w:name w:val="toc 4"/>
    <w:basedOn w:val="Normal"/>
    <w:next w:val="Normal"/>
    <w:autoRedefine/>
    <w:uiPriority w:val="99"/>
    <w:semiHidden/>
    <w:unhideWhenUsed/>
    <w:qFormat/>
    <w:pPr>
      <w:tabs>
        <w:tab w:val="right" w:leader="dot" w:pos="8630"/>
      </w:tabs>
      <w:spacing w:after="40"/>
      <w:ind w:left="662"/>
    </w:pPr>
    <w:rPr>
      <w:rFonts w:asciiTheme="minorHAnsi" w:eastAsiaTheme="minorHAnsi" w:hAnsiTheme="minorHAnsi"/>
      <w:smallCaps/>
      <w:noProof/>
      <w:color w:val="000000" w:themeColor="text1"/>
      <w:sz w:val="20"/>
      <w:szCs w:val="20"/>
      <w:lang w:bidi="ar-SA"/>
    </w:rPr>
  </w:style>
  <w:style w:type="paragraph" w:styleId="TOC5">
    <w:name w:val="toc 5"/>
    <w:basedOn w:val="Normal"/>
    <w:next w:val="Normal"/>
    <w:autoRedefine/>
    <w:uiPriority w:val="99"/>
    <w:semiHidden/>
    <w:unhideWhenUsed/>
    <w:qFormat/>
    <w:pPr>
      <w:tabs>
        <w:tab w:val="right" w:leader="dot" w:pos="8630"/>
      </w:tabs>
      <w:spacing w:after="40"/>
      <w:ind w:left="878"/>
    </w:pPr>
    <w:rPr>
      <w:rFonts w:asciiTheme="minorHAnsi" w:eastAsiaTheme="minorHAnsi" w:hAnsiTheme="minorHAnsi"/>
      <w:smallCaps/>
      <w:noProof/>
      <w:color w:val="000000" w:themeColor="text1"/>
      <w:sz w:val="20"/>
      <w:szCs w:val="20"/>
      <w:lang w:bidi="ar-SA"/>
    </w:rPr>
  </w:style>
  <w:style w:type="paragraph" w:styleId="TOC6">
    <w:name w:val="toc 6"/>
    <w:basedOn w:val="Normal"/>
    <w:next w:val="Normal"/>
    <w:autoRedefine/>
    <w:uiPriority w:val="99"/>
    <w:semiHidden/>
    <w:unhideWhenUsed/>
    <w:qFormat/>
    <w:pPr>
      <w:tabs>
        <w:tab w:val="right" w:leader="dot" w:pos="8630"/>
      </w:tabs>
      <w:spacing w:after="40"/>
      <w:ind w:left="1094"/>
    </w:pPr>
    <w:rPr>
      <w:rFonts w:asciiTheme="minorHAnsi" w:eastAsiaTheme="minorHAnsi" w:hAnsiTheme="minorHAnsi"/>
      <w:smallCaps/>
      <w:noProof/>
      <w:color w:val="000000" w:themeColor="text1"/>
      <w:sz w:val="20"/>
      <w:szCs w:val="20"/>
      <w:lang w:bidi="ar-SA"/>
    </w:rPr>
  </w:style>
  <w:style w:type="paragraph" w:styleId="TOC7">
    <w:name w:val="toc 7"/>
    <w:basedOn w:val="Normal"/>
    <w:next w:val="Normal"/>
    <w:autoRedefine/>
    <w:uiPriority w:val="99"/>
    <w:semiHidden/>
    <w:unhideWhenUsed/>
    <w:qFormat/>
    <w:pPr>
      <w:tabs>
        <w:tab w:val="right" w:leader="dot" w:pos="8630"/>
      </w:tabs>
      <w:spacing w:after="40"/>
      <w:ind w:left="1325"/>
    </w:pPr>
    <w:rPr>
      <w:rFonts w:asciiTheme="minorHAnsi" w:eastAsiaTheme="minorHAnsi" w:hAnsiTheme="minorHAnsi"/>
      <w:smallCaps/>
      <w:noProof/>
      <w:color w:val="000000" w:themeColor="text1"/>
      <w:sz w:val="20"/>
      <w:szCs w:val="20"/>
      <w:lang w:bidi="ar-SA"/>
    </w:rPr>
  </w:style>
  <w:style w:type="paragraph" w:styleId="TOC8">
    <w:name w:val="toc 8"/>
    <w:basedOn w:val="Normal"/>
    <w:next w:val="Normal"/>
    <w:autoRedefine/>
    <w:uiPriority w:val="99"/>
    <w:semiHidden/>
    <w:unhideWhenUsed/>
    <w:qFormat/>
    <w:pPr>
      <w:tabs>
        <w:tab w:val="right" w:leader="dot" w:pos="8630"/>
      </w:tabs>
      <w:spacing w:after="40"/>
      <w:ind w:left="1540"/>
    </w:pPr>
    <w:rPr>
      <w:rFonts w:asciiTheme="minorHAnsi" w:eastAsiaTheme="minorHAnsi" w:hAnsiTheme="minorHAnsi"/>
      <w:smallCaps/>
      <w:noProof/>
      <w:color w:val="000000" w:themeColor="text1"/>
      <w:sz w:val="20"/>
      <w:szCs w:val="20"/>
      <w:lang w:bidi="ar-SA"/>
    </w:rPr>
  </w:style>
  <w:style w:type="paragraph" w:styleId="TOC9">
    <w:name w:val="toc 9"/>
    <w:basedOn w:val="Normal"/>
    <w:next w:val="Normal"/>
    <w:autoRedefine/>
    <w:uiPriority w:val="99"/>
    <w:semiHidden/>
    <w:unhideWhenUsed/>
    <w:qFormat/>
    <w:pPr>
      <w:tabs>
        <w:tab w:val="right" w:leader="dot" w:pos="8630"/>
      </w:tabs>
      <w:spacing w:after="40"/>
      <w:ind w:left="1760"/>
    </w:pPr>
    <w:rPr>
      <w:rFonts w:asciiTheme="minorHAnsi" w:eastAsiaTheme="minorHAnsi" w:hAnsiTheme="minorHAnsi"/>
      <w:smallCaps/>
      <w:noProof/>
      <w:color w:val="000000" w:themeColor="text1"/>
      <w:sz w:val="20"/>
      <w:szCs w:val="20"/>
      <w:lang w:bidi="ar-SA"/>
    </w:rPr>
  </w:style>
  <w:style w:type="character" w:styleId="Hyperlink">
    <w:name w:val="Hyperlink"/>
    <w:basedOn w:val="DefaultParagraphFont"/>
    <w:uiPriority w:val="99"/>
    <w:semiHidden/>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CE3CEF"/>
    <w:pPr>
      <w:spacing w:after="160" w:line="276" w:lineRule="auto"/>
      <w:ind w:left="720"/>
      <w:contextualSpacing/>
    </w:pPr>
    <w:rPr>
      <w:rFonts w:asciiTheme="minorHAnsi" w:eastAsiaTheme="minorHAnsi" w:hAnsiTheme="minorHAnsi"/>
      <w:color w:val="000000" w:themeColor="text1"/>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9939439">
      <w:bodyDiv w:val="1"/>
      <w:marLeft w:val="0"/>
      <w:marRight w:val="0"/>
      <w:marTop w:val="0"/>
      <w:marBottom w:val="0"/>
      <w:divBdr>
        <w:top w:val="none" w:sz="0" w:space="0" w:color="auto"/>
        <w:left w:val="none" w:sz="0" w:space="0" w:color="auto"/>
        <w:bottom w:val="none" w:sz="0" w:space="0" w:color="auto"/>
        <w:right w:val="none" w:sz="0" w:space="0" w:color="auto"/>
      </w:divBdr>
      <w:divsChild>
        <w:div w:id="967778692">
          <w:marLeft w:val="0"/>
          <w:marRight w:val="0"/>
          <w:marTop w:val="0"/>
          <w:marBottom w:val="0"/>
          <w:divBdr>
            <w:top w:val="none" w:sz="0" w:space="0" w:color="auto"/>
            <w:left w:val="none" w:sz="0" w:space="0" w:color="auto"/>
            <w:bottom w:val="none" w:sz="0" w:space="0" w:color="auto"/>
            <w:right w:val="none" w:sz="0" w:space="0" w:color="auto"/>
          </w:divBdr>
          <w:divsChild>
            <w:div w:id="1662805141">
              <w:marLeft w:val="0"/>
              <w:marRight w:val="0"/>
              <w:marTop w:val="0"/>
              <w:marBottom w:val="0"/>
              <w:divBdr>
                <w:top w:val="none" w:sz="0" w:space="0" w:color="auto"/>
                <w:left w:val="none" w:sz="0" w:space="0" w:color="auto"/>
                <w:bottom w:val="none" w:sz="0" w:space="0" w:color="auto"/>
                <w:right w:val="none" w:sz="0" w:space="0" w:color="auto"/>
              </w:divBdr>
            </w:div>
            <w:div w:id="1285380024">
              <w:marLeft w:val="0"/>
              <w:marRight w:val="0"/>
              <w:marTop w:val="0"/>
              <w:marBottom w:val="0"/>
              <w:divBdr>
                <w:top w:val="none" w:sz="0" w:space="0" w:color="auto"/>
                <w:left w:val="none" w:sz="0" w:space="0" w:color="auto"/>
                <w:bottom w:val="none" w:sz="0" w:space="0" w:color="auto"/>
                <w:right w:val="none" w:sz="0" w:space="0" w:color="auto"/>
              </w:divBdr>
            </w:div>
            <w:div w:id="1178500803">
              <w:marLeft w:val="0"/>
              <w:marRight w:val="0"/>
              <w:marTop w:val="0"/>
              <w:marBottom w:val="0"/>
              <w:divBdr>
                <w:top w:val="none" w:sz="0" w:space="0" w:color="auto"/>
                <w:left w:val="none" w:sz="0" w:space="0" w:color="auto"/>
                <w:bottom w:val="none" w:sz="0" w:space="0" w:color="auto"/>
                <w:right w:val="none" w:sz="0" w:space="0" w:color="auto"/>
              </w:divBdr>
            </w:div>
            <w:div w:id="511995009">
              <w:marLeft w:val="0"/>
              <w:marRight w:val="0"/>
              <w:marTop w:val="0"/>
              <w:marBottom w:val="0"/>
              <w:divBdr>
                <w:top w:val="none" w:sz="0" w:space="0" w:color="auto"/>
                <w:left w:val="none" w:sz="0" w:space="0" w:color="auto"/>
                <w:bottom w:val="none" w:sz="0" w:space="0" w:color="auto"/>
                <w:right w:val="none" w:sz="0" w:space="0" w:color="auto"/>
              </w:divBdr>
            </w:div>
            <w:div w:id="1179125317">
              <w:marLeft w:val="0"/>
              <w:marRight w:val="0"/>
              <w:marTop w:val="0"/>
              <w:marBottom w:val="0"/>
              <w:divBdr>
                <w:top w:val="none" w:sz="0" w:space="0" w:color="auto"/>
                <w:left w:val="none" w:sz="0" w:space="0" w:color="auto"/>
                <w:bottom w:val="none" w:sz="0" w:space="0" w:color="auto"/>
                <w:right w:val="none" w:sz="0" w:space="0" w:color="auto"/>
              </w:divBdr>
            </w:div>
            <w:div w:id="38283414">
              <w:marLeft w:val="0"/>
              <w:marRight w:val="0"/>
              <w:marTop w:val="0"/>
              <w:marBottom w:val="0"/>
              <w:divBdr>
                <w:top w:val="none" w:sz="0" w:space="0" w:color="auto"/>
                <w:left w:val="none" w:sz="0" w:space="0" w:color="auto"/>
                <w:bottom w:val="none" w:sz="0" w:space="0" w:color="auto"/>
                <w:right w:val="none" w:sz="0" w:space="0" w:color="auto"/>
              </w:divBdr>
            </w:div>
            <w:div w:id="153378477">
              <w:marLeft w:val="0"/>
              <w:marRight w:val="0"/>
              <w:marTop w:val="0"/>
              <w:marBottom w:val="0"/>
              <w:divBdr>
                <w:top w:val="none" w:sz="0" w:space="0" w:color="auto"/>
                <w:left w:val="none" w:sz="0" w:space="0" w:color="auto"/>
                <w:bottom w:val="none" w:sz="0" w:space="0" w:color="auto"/>
                <w:right w:val="none" w:sz="0" w:space="0" w:color="auto"/>
              </w:divBdr>
            </w:div>
            <w:div w:id="964309891">
              <w:marLeft w:val="0"/>
              <w:marRight w:val="0"/>
              <w:marTop w:val="0"/>
              <w:marBottom w:val="0"/>
              <w:divBdr>
                <w:top w:val="none" w:sz="0" w:space="0" w:color="auto"/>
                <w:left w:val="none" w:sz="0" w:space="0" w:color="auto"/>
                <w:bottom w:val="none" w:sz="0" w:space="0" w:color="auto"/>
                <w:right w:val="none" w:sz="0" w:space="0" w:color="auto"/>
              </w:divBdr>
            </w:div>
            <w:div w:id="1322467427">
              <w:marLeft w:val="0"/>
              <w:marRight w:val="0"/>
              <w:marTop w:val="0"/>
              <w:marBottom w:val="0"/>
              <w:divBdr>
                <w:top w:val="none" w:sz="0" w:space="0" w:color="auto"/>
                <w:left w:val="none" w:sz="0" w:space="0" w:color="auto"/>
                <w:bottom w:val="none" w:sz="0" w:space="0" w:color="auto"/>
                <w:right w:val="none" w:sz="0" w:space="0" w:color="auto"/>
              </w:divBdr>
            </w:div>
            <w:div w:id="1078404125">
              <w:marLeft w:val="0"/>
              <w:marRight w:val="0"/>
              <w:marTop w:val="0"/>
              <w:marBottom w:val="0"/>
              <w:divBdr>
                <w:top w:val="none" w:sz="0" w:space="0" w:color="auto"/>
                <w:left w:val="none" w:sz="0" w:space="0" w:color="auto"/>
                <w:bottom w:val="none" w:sz="0" w:space="0" w:color="auto"/>
                <w:right w:val="none" w:sz="0" w:space="0" w:color="auto"/>
              </w:divBdr>
            </w:div>
            <w:div w:id="2096048041">
              <w:marLeft w:val="0"/>
              <w:marRight w:val="0"/>
              <w:marTop w:val="0"/>
              <w:marBottom w:val="0"/>
              <w:divBdr>
                <w:top w:val="none" w:sz="0" w:space="0" w:color="auto"/>
                <w:left w:val="none" w:sz="0" w:space="0" w:color="auto"/>
                <w:bottom w:val="none" w:sz="0" w:space="0" w:color="auto"/>
                <w:right w:val="none" w:sz="0" w:space="0" w:color="auto"/>
              </w:divBdr>
            </w:div>
            <w:div w:id="589196262">
              <w:marLeft w:val="0"/>
              <w:marRight w:val="0"/>
              <w:marTop w:val="0"/>
              <w:marBottom w:val="0"/>
              <w:divBdr>
                <w:top w:val="none" w:sz="0" w:space="0" w:color="auto"/>
                <w:left w:val="none" w:sz="0" w:space="0" w:color="auto"/>
                <w:bottom w:val="none" w:sz="0" w:space="0" w:color="auto"/>
                <w:right w:val="none" w:sz="0" w:space="0" w:color="auto"/>
              </w:divBdr>
            </w:div>
            <w:div w:id="2122143394">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290478151">
              <w:marLeft w:val="0"/>
              <w:marRight w:val="0"/>
              <w:marTop w:val="0"/>
              <w:marBottom w:val="0"/>
              <w:divBdr>
                <w:top w:val="none" w:sz="0" w:space="0" w:color="auto"/>
                <w:left w:val="none" w:sz="0" w:space="0" w:color="auto"/>
                <w:bottom w:val="none" w:sz="0" w:space="0" w:color="auto"/>
                <w:right w:val="none" w:sz="0" w:space="0" w:color="auto"/>
              </w:divBdr>
            </w:div>
            <w:div w:id="913390633">
              <w:marLeft w:val="0"/>
              <w:marRight w:val="0"/>
              <w:marTop w:val="0"/>
              <w:marBottom w:val="0"/>
              <w:divBdr>
                <w:top w:val="none" w:sz="0" w:space="0" w:color="auto"/>
                <w:left w:val="none" w:sz="0" w:space="0" w:color="auto"/>
                <w:bottom w:val="none" w:sz="0" w:space="0" w:color="auto"/>
                <w:right w:val="none" w:sz="0" w:space="0" w:color="auto"/>
              </w:divBdr>
            </w:div>
            <w:div w:id="353502535">
              <w:marLeft w:val="0"/>
              <w:marRight w:val="0"/>
              <w:marTop w:val="0"/>
              <w:marBottom w:val="0"/>
              <w:divBdr>
                <w:top w:val="none" w:sz="0" w:space="0" w:color="auto"/>
                <w:left w:val="none" w:sz="0" w:space="0" w:color="auto"/>
                <w:bottom w:val="none" w:sz="0" w:space="0" w:color="auto"/>
                <w:right w:val="none" w:sz="0" w:space="0" w:color="auto"/>
              </w:divBdr>
            </w:div>
            <w:div w:id="1877235212">
              <w:marLeft w:val="0"/>
              <w:marRight w:val="0"/>
              <w:marTop w:val="0"/>
              <w:marBottom w:val="0"/>
              <w:divBdr>
                <w:top w:val="none" w:sz="0" w:space="0" w:color="auto"/>
                <w:left w:val="none" w:sz="0" w:space="0" w:color="auto"/>
                <w:bottom w:val="none" w:sz="0" w:space="0" w:color="auto"/>
                <w:right w:val="none" w:sz="0" w:space="0" w:color="auto"/>
              </w:divBdr>
            </w:div>
            <w:div w:id="468399791">
              <w:marLeft w:val="0"/>
              <w:marRight w:val="0"/>
              <w:marTop w:val="0"/>
              <w:marBottom w:val="0"/>
              <w:divBdr>
                <w:top w:val="none" w:sz="0" w:space="0" w:color="auto"/>
                <w:left w:val="none" w:sz="0" w:space="0" w:color="auto"/>
                <w:bottom w:val="none" w:sz="0" w:space="0" w:color="auto"/>
                <w:right w:val="none" w:sz="0" w:space="0" w:color="auto"/>
              </w:divBdr>
            </w:div>
            <w:div w:id="1810391726">
              <w:marLeft w:val="0"/>
              <w:marRight w:val="0"/>
              <w:marTop w:val="0"/>
              <w:marBottom w:val="0"/>
              <w:divBdr>
                <w:top w:val="none" w:sz="0" w:space="0" w:color="auto"/>
                <w:left w:val="none" w:sz="0" w:space="0" w:color="auto"/>
                <w:bottom w:val="none" w:sz="0" w:space="0" w:color="auto"/>
                <w:right w:val="none" w:sz="0" w:space="0" w:color="auto"/>
              </w:divBdr>
            </w:div>
            <w:div w:id="1495142218">
              <w:marLeft w:val="0"/>
              <w:marRight w:val="0"/>
              <w:marTop w:val="0"/>
              <w:marBottom w:val="0"/>
              <w:divBdr>
                <w:top w:val="none" w:sz="0" w:space="0" w:color="auto"/>
                <w:left w:val="none" w:sz="0" w:space="0" w:color="auto"/>
                <w:bottom w:val="none" w:sz="0" w:space="0" w:color="auto"/>
                <w:right w:val="none" w:sz="0" w:space="0" w:color="auto"/>
              </w:divBdr>
            </w:div>
            <w:div w:id="611909812">
              <w:marLeft w:val="0"/>
              <w:marRight w:val="0"/>
              <w:marTop w:val="0"/>
              <w:marBottom w:val="0"/>
              <w:divBdr>
                <w:top w:val="none" w:sz="0" w:space="0" w:color="auto"/>
                <w:left w:val="none" w:sz="0" w:space="0" w:color="auto"/>
                <w:bottom w:val="none" w:sz="0" w:space="0" w:color="auto"/>
                <w:right w:val="none" w:sz="0" w:space="0" w:color="auto"/>
              </w:divBdr>
            </w:div>
            <w:div w:id="2094274581">
              <w:marLeft w:val="0"/>
              <w:marRight w:val="0"/>
              <w:marTop w:val="0"/>
              <w:marBottom w:val="0"/>
              <w:divBdr>
                <w:top w:val="none" w:sz="0" w:space="0" w:color="auto"/>
                <w:left w:val="none" w:sz="0" w:space="0" w:color="auto"/>
                <w:bottom w:val="none" w:sz="0" w:space="0" w:color="auto"/>
                <w:right w:val="none" w:sz="0" w:space="0" w:color="auto"/>
              </w:divBdr>
            </w:div>
            <w:div w:id="1557620298">
              <w:marLeft w:val="0"/>
              <w:marRight w:val="0"/>
              <w:marTop w:val="0"/>
              <w:marBottom w:val="0"/>
              <w:divBdr>
                <w:top w:val="none" w:sz="0" w:space="0" w:color="auto"/>
                <w:left w:val="none" w:sz="0" w:space="0" w:color="auto"/>
                <w:bottom w:val="none" w:sz="0" w:space="0" w:color="auto"/>
                <w:right w:val="none" w:sz="0" w:space="0" w:color="auto"/>
              </w:divBdr>
            </w:div>
            <w:div w:id="1407798291">
              <w:marLeft w:val="0"/>
              <w:marRight w:val="0"/>
              <w:marTop w:val="0"/>
              <w:marBottom w:val="0"/>
              <w:divBdr>
                <w:top w:val="none" w:sz="0" w:space="0" w:color="auto"/>
                <w:left w:val="none" w:sz="0" w:space="0" w:color="auto"/>
                <w:bottom w:val="none" w:sz="0" w:space="0" w:color="auto"/>
                <w:right w:val="none" w:sz="0" w:space="0" w:color="auto"/>
              </w:divBdr>
            </w:div>
            <w:div w:id="81755289">
              <w:marLeft w:val="0"/>
              <w:marRight w:val="0"/>
              <w:marTop w:val="0"/>
              <w:marBottom w:val="0"/>
              <w:divBdr>
                <w:top w:val="none" w:sz="0" w:space="0" w:color="auto"/>
                <w:left w:val="none" w:sz="0" w:space="0" w:color="auto"/>
                <w:bottom w:val="none" w:sz="0" w:space="0" w:color="auto"/>
                <w:right w:val="none" w:sz="0" w:space="0" w:color="auto"/>
              </w:divBdr>
            </w:div>
            <w:div w:id="441074457">
              <w:marLeft w:val="0"/>
              <w:marRight w:val="0"/>
              <w:marTop w:val="0"/>
              <w:marBottom w:val="0"/>
              <w:divBdr>
                <w:top w:val="none" w:sz="0" w:space="0" w:color="auto"/>
                <w:left w:val="none" w:sz="0" w:space="0" w:color="auto"/>
                <w:bottom w:val="none" w:sz="0" w:space="0" w:color="auto"/>
                <w:right w:val="none" w:sz="0" w:space="0" w:color="auto"/>
              </w:divBdr>
            </w:div>
            <w:div w:id="644041897">
              <w:marLeft w:val="0"/>
              <w:marRight w:val="0"/>
              <w:marTop w:val="0"/>
              <w:marBottom w:val="0"/>
              <w:divBdr>
                <w:top w:val="none" w:sz="0" w:space="0" w:color="auto"/>
                <w:left w:val="none" w:sz="0" w:space="0" w:color="auto"/>
                <w:bottom w:val="none" w:sz="0" w:space="0" w:color="auto"/>
                <w:right w:val="none" w:sz="0" w:space="0" w:color="auto"/>
              </w:divBdr>
            </w:div>
            <w:div w:id="231278743">
              <w:marLeft w:val="0"/>
              <w:marRight w:val="0"/>
              <w:marTop w:val="0"/>
              <w:marBottom w:val="0"/>
              <w:divBdr>
                <w:top w:val="none" w:sz="0" w:space="0" w:color="auto"/>
                <w:left w:val="none" w:sz="0" w:space="0" w:color="auto"/>
                <w:bottom w:val="none" w:sz="0" w:space="0" w:color="auto"/>
                <w:right w:val="none" w:sz="0" w:space="0" w:color="auto"/>
              </w:divBdr>
            </w:div>
            <w:div w:id="308751642">
              <w:marLeft w:val="0"/>
              <w:marRight w:val="0"/>
              <w:marTop w:val="0"/>
              <w:marBottom w:val="0"/>
              <w:divBdr>
                <w:top w:val="none" w:sz="0" w:space="0" w:color="auto"/>
                <w:left w:val="none" w:sz="0" w:space="0" w:color="auto"/>
                <w:bottom w:val="none" w:sz="0" w:space="0" w:color="auto"/>
                <w:right w:val="none" w:sz="0" w:space="0" w:color="auto"/>
              </w:divBdr>
            </w:div>
            <w:div w:id="1543052306">
              <w:marLeft w:val="0"/>
              <w:marRight w:val="0"/>
              <w:marTop w:val="0"/>
              <w:marBottom w:val="0"/>
              <w:divBdr>
                <w:top w:val="none" w:sz="0" w:space="0" w:color="auto"/>
                <w:left w:val="none" w:sz="0" w:space="0" w:color="auto"/>
                <w:bottom w:val="none" w:sz="0" w:space="0" w:color="auto"/>
                <w:right w:val="none" w:sz="0" w:space="0" w:color="auto"/>
              </w:divBdr>
            </w:div>
            <w:div w:id="2005696270">
              <w:marLeft w:val="0"/>
              <w:marRight w:val="0"/>
              <w:marTop w:val="0"/>
              <w:marBottom w:val="0"/>
              <w:divBdr>
                <w:top w:val="none" w:sz="0" w:space="0" w:color="auto"/>
                <w:left w:val="none" w:sz="0" w:space="0" w:color="auto"/>
                <w:bottom w:val="none" w:sz="0" w:space="0" w:color="auto"/>
                <w:right w:val="none" w:sz="0" w:space="0" w:color="auto"/>
              </w:divBdr>
            </w:div>
            <w:div w:id="1530949906">
              <w:marLeft w:val="0"/>
              <w:marRight w:val="0"/>
              <w:marTop w:val="0"/>
              <w:marBottom w:val="0"/>
              <w:divBdr>
                <w:top w:val="none" w:sz="0" w:space="0" w:color="auto"/>
                <w:left w:val="none" w:sz="0" w:space="0" w:color="auto"/>
                <w:bottom w:val="none" w:sz="0" w:space="0" w:color="auto"/>
                <w:right w:val="none" w:sz="0" w:space="0" w:color="auto"/>
              </w:divBdr>
            </w:div>
            <w:div w:id="1835684544">
              <w:marLeft w:val="0"/>
              <w:marRight w:val="0"/>
              <w:marTop w:val="0"/>
              <w:marBottom w:val="0"/>
              <w:divBdr>
                <w:top w:val="none" w:sz="0" w:space="0" w:color="auto"/>
                <w:left w:val="none" w:sz="0" w:space="0" w:color="auto"/>
                <w:bottom w:val="none" w:sz="0" w:space="0" w:color="auto"/>
                <w:right w:val="none" w:sz="0" w:space="0" w:color="auto"/>
              </w:divBdr>
            </w:div>
            <w:div w:id="691682683">
              <w:marLeft w:val="0"/>
              <w:marRight w:val="0"/>
              <w:marTop w:val="0"/>
              <w:marBottom w:val="0"/>
              <w:divBdr>
                <w:top w:val="none" w:sz="0" w:space="0" w:color="auto"/>
                <w:left w:val="none" w:sz="0" w:space="0" w:color="auto"/>
                <w:bottom w:val="none" w:sz="0" w:space="0" w:color="auto"/>
                <w:right w:val="none" w:sz="0" w:space="0" w:color="auto"/>
              </w:divBdr>
            </w:div>
            <w:div w:id="614946114">
              <w:marLeft w:val="0"/>
              <w:marRight w:val="0"/>
              <w:marTop w:val="0"/>
              <w:marBottom w:val="0"/>
              <w:divBdr>
                <w:top w:val="none" w:sz="0" w:space="0" w:color="auto"/>
                <w:left w:val="none" w:sz="0" w:space="0" w:color="auto"/>
                <w:bottom w:val="none" w:sz="0" w:space="0" w:color="auto"/>
                <w:right w:val="none" w:sz="0" w:space="0" w:color="auto"/>
              </w:divBdr>
            </w:div>
            <w:div w:id="1712069876">
              <w:marLeft w:val="0"/>
              <w:marRight w:val="0"/>
              <w:marTop w:val="0"/>
              <w:marBottom w:val="0"/>
              <w:divBdr>
                <w:top w:val="none" w:sz="0" w:space="0" w:color="auto"/>
                <w:left w:val="none" w:sz="0" w:space="0" w:color="auto"/>
                <w:bottom w:val="none" w:sz="0" w:space="0" w:color="auto"/>
                <w:right w:val="none" w:sz="0" w:space="0" w:color="auto"/>
              </w:divBdr>
            </w:div>
            <w:div w:id="1197697752">
              <w:marLeft w:val="0"/>
              <w:marRight w:val="0"/>
              <w:marTop w:val="0"/>
              <w:marBottom w:val="0"/>
              <w:divBdr>
                <w:top w:val="none" w:sz="0" w:space="0" w:color="auto"/>
                <w:left w:val="none" w:sz="0" w:space="0" w:color="auto"/>
                <w:bottom w:val="none" w:sz="0" w:space="0" w:color="auto"/>
                <w:right w:val="none" w:sz="0" w:space="0" w:color="auto"/>
              </w:divBdr>
            </w:div>
            <w:div w:id="2111193593">
              <w:marLeft w:val="0"/>
              <w:marRight w:val="0"/>
              <w:marTop w:val="0"/>
              <w:marBottom w:val="0"/>
              <w:divBdr>
                <w:top w:val="none" w:sz="0" w:space="0" w:color="auto"/>
                <w:left w:val="none" w:sz="0" w:space="0" w:color="auto"/>
                <w:bottom w:val="none" w:sz="0" w:space="0" w:color="auto"/>
                <w:right w:val="none" w:sz="0" w:space="0" w:color="auto"/>
              </w:divBdr>
            </w:div>
            <w:div w:id="213665403">
              <w:marLeft w:val="0"/>
              <w:marRight w:val="0"/>
              <w:marTop w:val="0"/>
              <w:marBottom w:val="0"/>
              <w:divBdr>
                <w:top w:val="none" w:sz="0" w:space="0" w:color="auto"/>
                <w:left w:val="none" w:sz="0" w:space="0" w:color="auto"/>
                <w:bottom w:val="none" w:sz="0" w:space="0" w:color="auto"/>
                <w:right w:val="none" w:sz="0" w:space="0" w:color="auto"/>
              </w:divBdr>
            </w:div>
            <w:div w:id="186453990">
              <w:marLeft w:val="0"/>
              <w:marRight w:val="0"/>
              <w:marTop w:val="0"/>
              <w:marBottom w:val="0"/>
              <w:divBdr>
                <w:top w:val="none" w:sz="0" w:space="0" w:color="auto"/>
                <w:left w:val="none" w:sz="0" w:space="0" w:color="auto"/>
                <w:bottom w:val="none" w:sz="0" w:space="0" w:color="auto"/>
                <w:right w:val="none" w:sz="0" w:space="0" w:color="auto"/>
              </w:divBdr>
            </w:div>
            <w:div w:id="18433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Report%20(Equity%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2214-5954-44BF-B55E-EB5A7DB5F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theme).dotx</Template>
  <TotalTime>63</TotalTime>
  <Pages>14</Pages>
  <Words>1154</Words>
  <Characters>6579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HP</dc:creator>
  <cp:keywords/>
  <dc:description/>
  <cp:lastModifiedBy>Sri Samadhi L.A.S.S it21302862</cp:lastModifiedBy>
  <cp:revision>42</cp:revision>
  <dcterms:created xsi:type="dcterms:W3CDTF">2024-05-04T10:31:00Z</dcterms:created>
  <dcterms:modified xsi:type="dcterms:W3CDTF">2024-05-04T11:43:00Z</dcterms:modified>
</cp:coreProperties>
</file>